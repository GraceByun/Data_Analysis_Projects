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68A3F" w14:textId="77777777" w:rsidR="00D077E9" w:rsidRPr="00240586" w:rsidRDefault="00AB02A7" w:rsidP="000A12B7">
      <w:pPr>
        <w:jc w:val="both"/>
      </w:pP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EE918FB" wp14:editId="4F7048CC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B5B56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918FB" id="직사각형 3" o:spid="_x0000_s1026" alt="표지 텍스트의 흰 직사각형" style="position:absolute;left:0;text-align:left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" fillcolor="white [3212]" stroked="f" strokeweight="2pt">
                <v:textbox>
                  <w:txbxContent>
                    <w:p w14:paraId="76BB5B56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58240" behindDoc="1" locked="0" layoutInCell="1" allowOverlap="1" wp14:anchorId="21A59E71" wp14:editId="69BC10D7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그림 1" descr="도시 건물, 시장 및 거리 표지판이 있는 거리 모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240586" w14:paraId="4F38A4C4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2529BA2" w14:textId="77777777" w:rsidR="00D077E9" w:rsidRPr="00240586" w:rsidRDefault="00D077E9" w:rsidP="000A12B7">
            <w:pPr>
              <w:jc w:val="both"/>
            </w:pPr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6EDF065B" wp14:editId="61F836BA">
                      <wp:extent cx="3528695" cy="1552575"/>
                      <wp:effectExtent l="0" t="0" r="0" b="635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FCA44E" w14:textId="77777777" w:rsidR="002367FD" w:rsidRPr="002367FD" w:rsidRDefault="002367FD" w:rsidP="002367FD">
                                  <w:pPr>
                                    <w:pStyle w:val="Title"/>
                                    <w:spacing w:line="204" w:lineRule="auto"/>
                                    <w:rPr>
                                      <w:sz w:val="52"/>
                                      <w:szCs w:val="44"/>
                                      <w:lang w:bidi="ko-KR"/>
                                    </w:rPr>
                                  </w:pPr>
                                  <w:r w:rsidRPr="002367FD">
                                    <w:rPr>
                                      <w:sz w:val="52"/>
                                      <w:szCs w:val="44"/>
                                      <w:lang w:bidi="ko-KR"/>
                                    </w:rPr>
                                    <w:t>고객의 Unmet needs 파악을 위한 Database구축</w:t>
                                  </w:r>
                                </w:p>
                                <w:p w14:paraId="01CAC055" w14:textId="5A411D66" w:rsidR="00F238D3" w:rsidRPr="002367FD" w:rsidRDefault="00F238D3" w:rsidP="00C9360B">
                                  <w:pPr>
                                    <w:pStyle w:val="Title"/>
                                    <w:spacing w:line="204" w:lineRule="auto"/>
                                    <w:rPr>
                                      <w:sz w:val="52"/>
                                      <w:szCs w:val="44"/>
                                      <w:lang w:val="ko-KR" w:bidi="ko-KR"/>
                                    </w:rPr>
                                  </w:pPr>
                                </w:p>
                                <w:p w14:paraId="0F11A575" w14:textId="77777777" w:rsidR="00F238D3" w:rsidRPr="002367FD" w:rsidRDefault="00F238D3" w:rsidP="00C9360B">
                                  <w:pPr>
                                    <w:pStyle w:val="Title"/>
                                    <w:spacing w:line="204" w:lineRule="auto"/>
                                    <w:rPr>
                                      <w:sz w:val="52"/>
                                      <w:szCs w:val="44"/>
                                    </w:rPr>
                                  </w:pPr>
                                </w:p>
                                <w:p w14:paraId="7DBB76F6" w14:textId="77777777" w:rsidR="00D077E9" w:rsidRPr="002367FD" w:rsidRDefault="00D077E9" w:rsidP="00C9360B">
                                  <w:pPr>
                                    <w:pStyle w:val="Title"/>
                                    <w:spacing w:after="0" w:line="204" w:lineRule="auto"/>
                                    <w:rPr>
                                      <w:sz w:val="52"/>
                                      <w:szCs w:val="44"/>
                                    </w:rPr>
                                  </w:pPr>
                                  <w:r w:rsidRPr="002367FD">
                                    <w:rPr>
                                      <w:sz w:val="52"/>
                                      <w:szCs w:val="44"/>
                                      <w:lang w:val="ko-KR" w:bidi="ko-KR"/>
                                    </w:rPr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EDF065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77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" filled="f" stroked="f" strokeweight=".5pt">
                      <v:textbox>
                        <w:txbxContent>
                          <w:p w14:paraId="47FCA44E" w14:textId="77777777" w:rsidR="002367FD" w:rsidRPr="002367FD" w:rsidRDefault="002367FD" w:rsidP="002367FD">
                            <w:pPr>
                              <w:pStyle w:val="Title"/>
                              <w:spacing w:line="204" w:lineRule="auto"/>
                              <w:rPr>
                                <w:sz w:val="52"/>
                                <w:szCs w:val="44"/>
                                <w:lang w:bidi="ko-KR"/>
                              </w:rPr>
                            </w:pPr>
                            <w:r w:rsidRPr="002367FD">
                              <w:rPr>
                                <w:sz w:val="52"/>
                                <w:szCs w:val="44"/>
                                <w:lang w:bidi="ko-KR"/>
                              </w:rPr>
                              <w:t>고객의 Unmet needs 파악을 위한 Database구축</w:t>
                            </w:r>
                          </w:p>
                          <w:p w14:paraId="01CAC055" w14:textId="5A411D66" w:rsidR="00F238D3" w:rsidRPr="002367FD" w:rsidRDefault="00F238D3" w:rsidP="00C9360B">
                            <w:pPr>
                              <w:pStyle w:val="Title"/>
                              <w:spacing w:line="204" w:lineRule="auto"/>
                              <w:rPr>
                                <w:sz w:val="52"/>
                                <w:szCs w:val="44"/>
                                <w:lang w:val="ko-KR" w:bidi="ko-KR"/>
                              </w:rPr>
                            </w:pPr>
                          </w:p>
                          <w:p w14:paraId="0F11A575" w14:textId="77777777" w:rsidR="00F238D3" w:rsidRPr="002367FD" w:rsidRDefault="00F238D3" w:rsidP="00C9360B">
                            <w:pPr>
                              <w:pStyle w:val="Title"/>
                              <w:spacing w:line="204" w:lineRule="auto"/>
                              <w:rPr>
                                <w:sz w:val="52"/>
                                <w:szCs w:val="44"/>
                              </w:rPr>
                            </w:pPr>
                          </w:p>
                          <w:p w14:paraId="7DBB76F6" w14:textId="77777777" w:rsidR="00D077E9" w:rsidRPr="002367FD" w:rsidRDefault="00D077E9" w:rsidP="00C9360B">
                            <w:pPr>
                              <w:pStyle w:val="Title"/>
                              <w:spacing w:after="0" w:line="204" w:lineRule="auto"/>
                              <w:rPr>
                                <w:sz w:val="52"/>
                                <w:szCs w:val="44"/>
                              </w:rPr>
                            </w:pPr>
                            <w:r w:rsidRPr="002367FD">
                              <w:rPr>
                                <w:sz w:val="52"/>
                                <w:szCs w:val="44"/>
                                <w:lang w:val="ko-KR" w:bidi="ko-KR"/>
                              </w:rPr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629734A" w14:textId="77777777" w:rsidR="00D077E9" w:rsidRPr="00240586" w:rsidRDefault="00D077E9" w:rsidP="000A12B7">
            <w:pPr>
              <w:jc w:val="both"/>
            </w:pPr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16DEA4BF" wp14:editId="7662F7F1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>
                  <w:pict>
                    <v:line w14:anchorId="531550AE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RPr="00240586" w14:paraId="1D70BBCB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B15C699" w14:textId="77777777" w:rsidR="00D077E9" w:rsidRPr="00240586" w:rsidRDefault="00D077E9" w:rsidP="000A12B7">
            <w:pPr>
              <w:jc w:val="both"/>
              <w:rPr>
                <w:noProof/>
              </w:rPr>
            </w:pPr>
          </w:p>
        </w:tc>
      </w:tr>
      <w:tr w:rsidR="00D077E9" w:rsidRPr="00240586" w14:paraId="48644A29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</w:rPr>
              <w:id w:val="1080870105"/>
              <w:placeholder>
                <w:docPart w:val="161D1442DF39455C921FAF0707965D4C"/>
              </w:placeholder>
              <w15:appearance w15:val="hidden"/>
            </w:sdtPr>
            <w:sdtEndPr/>
            <w:sdtContent>
              <w:p w14:paraId="08E116EB" w14:textId="5EB71C4B" w:rsidR="00D077E9" w:rsidRPr="00240586" w:rsidRDefault="00C9360B" w:rsidP="000A12B7">
                <w:pPr>
                  <w:jc w:val="both"/>
                </w:pPr>
                <w:r>
                  <w:rPr>
                    <w:rStyle w:val="SubtitleChar"/>
                    <w:rFonts w:hint="eastAsia"/>
                    <w:b w:val="0"/>
                    <w:lang w:val="ko-KR" w:bidi="ko-KR"/>
                  </w:rPr>
                  <w:fldChar w:fldCharType="begin"/>
                </w:r>
                <w:r>
                  <w:rPr>
                    <w:rStyle w:val="SubtitleChar"/>
                    <w:rFonts w:hint="eastAsia"/>
                    <w:b w:val="0"/>
                    <w:lang w:val="ko-KR" w:bidi="ko-KR"/>
                  </w:rPr>
                  <w:instrText xml:space="preserve"> DATE  \@ "M월 d일"  \* MERGEFORMAT </w:instrText>
                </w:r>
                <w:r>
                  <w:rPr>
                    <w:rStyle w:val="SubtitleChar"/>
                    <w:rFonts w:hint="eastAsia"/>
                    <w:b w:val="0"/>
                    <w:lang w:val="ko-KR" w:bidi="ko-KR"/>
                  </w:rPr>
                  <w:fldChar w:fldCharType="separate"/>
                </w:r>
                <w:r w:rsidR="00A572B1">
                  <w:rPr>
                    <w:rStyle w:val="SubtitleChar"/>
                    <w:b w:val="0"/>
                    <w:noProof/>
                    <w:lang w:val="ko-KR" w:bidi="ko-KR"/>
                  </w:rPr>
                  <w:t>6월 5일</w:t>
                </w:r>
                <w:r>
                  <w:rPr>
                    <w:rStyle w:val="SubtitleChar"/>
                    <w:rFonts w:hint="eastAsia"/>
                    <w:b w:val="0"/>
                    <w:lang w:val="ko-KR" w:bidi="ko-KR"/>
                  </w:rPr>
                  <w:fldChar w:fldCharType="end"/>
                </w:r>
              </w:p>
            </w:sdtContent>
          </w:sdt>
          <w:p w14:paraId="3E38E361" w14:textId="77777777" w:rsidR="00D077E9" w:rsidRPr="00240586" w:rsidRDefault="00D077E9" w:rsidP="000A12B7">
            <w:pPr>
              <w:jc w:val="both"/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4DCEE078" wp14:editId="1486489E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>
                  <w:pict>
                    <v:line w14:anchorId="7F9A41A7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777C7F2" w14:textId="77777777" w:rsidR="00D077E9" w:rsidRPr="00240586" w:rsidRDefault="00D077E9" w:rsidP="000A12B7">
            <w:pPr>
              <w:jc w:val="both"/>
              <w:rPr>
                <w:noProof/>
                <w:sz w:val="10"/>
                <w:szCs w:val="10"/>
              </w:rPr>
            </w:pPr>
          </w:p>
          <w:p w14:paraId="393E623C" w14:textId="77777777" w:rsidR="00D077E9" w:rsidRPr="00240586" w:rsidRDefault="00D077E9" w:rsidP="000A12B7">
            <w:pPr>
              <w:jc w:val="both"/>
              <w:rPr>
                <w:noProof/>
                <w:sz w:val="10"/>
                <w:szCs w:val="10"/>
              </w:rPr>
            </w:pPr>
          </w:p>
          <w:p w14:paraId="294B710A" w14:textId="117D4C7F" w:rsidR="00D077E9" w:rsidRPr="00240586" w:rsidRDefault="00BA5B4A" w:rsidP="000A12B7">
            <w:pPr>
              <w:jc w:val="both"/>
            </w:pPr>
            <w:sdt>
              <w:sdtPr>
                <w:rPr>
                  <w:rFonts w:hint="eastAsia"/>
                </w:rPr>
                <w:id w:val="-1740469667"/>
                <w:placeholder>
                  <w:docPart w:val="DCF93553293E4A868C99802A79A7635A"/>
                </w:placeholder>
                <w15:appearance w15:val="hidden"/>
              </w:sdtPr>
              <w:sdtEndPr/>
              <w:sdtContent>
                <w:r w:rsidR="00F238D3">
                  <w:t xml:space="preserve">JJJ Insurtech company </w:t>
                </w:r>
              </w:sdtContent>
            </w:sdt>
          </w:p>
          <w:p w14:paraId="4E3C4CEC" w14:textId="1364FC35" w:rsidR="00D077E9" w:rsidRPr="00240586" w:rsidRDefault="00D077E9" w:rsidP="000A12B7">
            <w:pPr>
              <w:jc w:val="both"/>
            </w:pPr>
            <w:r w:rsidRPr="00240586">
              <w:rPr>
                <w:rFonts w:hint="eastAsia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</w:rPr>
                <w:alias w:val="이름"/>
                <w:tag w:val="이름"/>
                <w:id w:val="-180584491"/>
                <w:placeholder>
                  <w:docPart w:val="B35B8F03607D40F286D35658FD9CC297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F238D3">
                  <w:rPr>
                    <w:rFonts w:hint="eastAsia"/>
                  </w:rPr>
                  <w:t>변현정, 이예진, 이재원</w:t>
                </w:r>
              </w:sdtContent>
            </w:sdt>
          </w:p>
          <w:p w14:paraId="7A5FCDBA" w14:textId="77777777" w:rsidR="00D077E9" w:rsidRPr="00240586" w:rsidRDefault="00D077E9" w:rsidP="000A12B7">
            <w:pPr>
              <w:jc w:val="both"/>
              <w:rPr>
                <w:noProof/>
                <w:sz w:val="10"/>
                <w:szCs w:val="10"/>
              </w:rPr>
            </w:pPr>
          </w:p>
        </w:tc>
      </w:tr>
    </w:tbl>
    <w:p w14:paraId="4A7DEED2" w14:textId="60FF3404" w:rsidR="00D077E9" w:rsidRPr="00240586" w:rsidRDefault="00AB02A7" w:rsidP="000A12B7">
      <w:pPr>
        <w:spacing w:after="200"/>
        <w:jc w:val="both"/>
      </w:pPr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15832C1" wp14:editId="397B62E8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4AA8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832C1" id="직사각형 2" o:spid="_x0000_s1028" alt="컬러 직사각형" style="position:absolute;left:0;text-align:left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" fillcolor="#34aba2 [3206]" stroked="f" strokeweight="2pt">
                <v:textbox>
                  <w:txbxContent>
                    <w:p w14:paraId="07CF4AA8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5C3FC5A7" w14:textId="3473DD06" w:rsidR="00D077E9" w:rsidRPr="00240586" w:rsidRDefault="002367FD" w:rsidP="000A12B7">
      <w:pPr>
        <w:pStyle w:val="Heading1"/>
        <w:jc w:val="both"/>
      </w:pPr>
      <w:r>
        <w:rPr>
          <w:rFonts w:hint="eastAsia"/>
          <w:lang w:val="ko-KR" w:bidi="ko-KR"/>
        </w:rPr>
        <w:lastRenderedPageBreak/>
        <w:t>J</w:t>
      </w:r>
      <w:r>
        <w:rPr>
          <w:lang w:val="ko-KR" w:bidi="ko-KR"/>
        </w:rPr>
        <w:t>JJ Insurtech Company</w:t>
      </w:r>
      <w:r>
        <w:rPr>
          <w:rFonts w:hint="eastAsia"/>
          <w:lang w:val="ko-KR" w:bidi="ko-KR"/>
        </w:rPr>
        <w:t>에 대하여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RPr="00C433D9" w14:paraId="68209E72" w14:textId="77777777" w:rsidTr="00DF027C">
        <w:trPr>
          <w:trHeight w:val="3546"/>
        </w:trPr>
        <w:tc>
          <w:tcPr>
            <w:tcW w:w="9999" w:type="dxa"/>
          </w:tcPr>
          <w:sdt>
            <w:sdtPr>
              <w:rPr>
                <w:rFonts w:hint="eastAsia"/>
              </w:rPr>
              <w:id w:val="1660650702"/>
              <w:placeholder>
                <w:docPart w:val="1039FDCD32954953A4AD988F2D7B18C7"/>
              </w:placeholder>
              <w15:appearance w15:val="hidden"/>
            </w:sdtPr>
            <w:sdtEndPr/>
            <w:sdtContent>
              <w:p w14:paraId="158E8FEE" w14:textId="46F942A7" w:rsidR="00D077E9" w:rsidRPr="00240586" w:rsidRDefault="00473770" w:rsidP="000A12B7">
                <w:pPr>
                  <w:pStyle w:val="Heading2"/>
                  <w:jc w:val="both"/>
                </w:pPr>
                <w:r>
                  <w:rPr>
                    <w:rFonts w:hint="eastAsia"/>
                  </w:rPr>
                  <w:t>보험과I</w:t>
                </w:r>
                <w:r>
                  <w:t>T</w:t>
                </w:r>
                <w:r>
                  <w:rPr>
                    <w:rFonts w:hint="eastAsia"/>
                  </w:rPr>
                  <w:t>의 만남</w:t>
                </w:r>
              </w:p>
            </w:sdtContent>
          </w:sdt>
          <w:p w14:paraId="19346565" w14:textId="77777777" w:rsidR="00DF027C" w:rsidRPr="00240586" w:rsidRDefault="00DF027C" w:rsidP="000A12B7">
            <w:pPr>
              <w:jc w:val="both"/>
            </w:pPr>
          </w:p>
          <w:p w14:paraId="0A22958F" w14:textId="504CECD3" w:rsidR="00DF027C" w:rsidRPr="00FC1314" w:rsidRDefault="00473770" w:rsidP="000A12B7">
            <w:pPr>
              <w:pStyle w:val="a0"/>
              <w:jc w:val="both"/>
              <w:rPr>
                <w:sz w:val="24"/>
                <w:szCs w:val="24"/>
              </w:rPr>
            </w:pPr>
            <w:r w:rsidRPr="00FC1314">
              <w:rPr>
                <w:rFonts w:hint="eastAsia"/>
                <w:sz w:val="24"/>
                <w:szCs w:val="24"/>
              </w:rPr>
              <w:t xml:space="preserve">저희 </w:t>
            </w:r>
            <w:r w:rsidRPr="00FC1314">
              <w:rPr>
                <w:sz w:val="24"/>
                <w:szCs w:val="24"/>
              </w:rPr>
              <w:t xml:space="preserve">JJJ </w:t>
            </w:r>
            <w:r w:rsidR="00C433D9" w:rsidRPr="00FC1314">
              <w:rPr>
                <w:rFonts w:hint="eastAsia"/>
                <w:sz w:val="24"/>
                <w:szCs w:val="24"/>
              </w:rPr>
              <w:t>C</w:t>
            </w:r>
            <w:r w:rsidR="00C433D9" w:rsidRPr="00FC1314">
              <w:rPr>
                <w:sz w:val="24"/>
                <w:szCs w:val="24"/>
              </w:rPr>
              <w:t>ar Insurtech</w:t>
            </w:r>
            <w:r w:rsidRPr="00FC1314">
              <w:rPr>
                <w:sz w:val="24"/>
                <w:szCs w:val="24"/>
              </w:rPr>
              <w:t xml:space="preserve"> Company</w:t>
            </w:r>
            <w:r w:rsidRPr="00FC1314">
              <w:rPr>
                <w:rFonts w:hint="eastAsia"/>
                <w:sz w:val="24"/>
                <w:szCs w:val="24"/>
              </w:rPr>
              <w:t xml:space="preserve">는 </w:t>
            </w:r>
            <w:r w:rsidR="00E020D8" w:rsidRPr="00FC1314">
              <w:rPr>
                <w:rFonts w:hint="eastAsia"/>
                <w:sz w:val="24"/>
                <w:szCs w:val="24"/>
              </w:rPr>
              <w:t xml:space="preserve">기존에 있던 </w:t>
            </w:r>
            <w:r w:rsidR="00C433D9" w:rsidRPr="00FC1314">
              <w:rPr>
                <w:rFonts w:hint="eastAsia"/>
                <w:sz w:val="24"/>
                <w:szCs w:val="24"/>
              </w:rPr>
              <w:t xml:space="preserve">자동차 </w:t>
            </w:r>
            <w:r w:rsidR="00E020D8" w:rsidRPr="00FC1314">
              <w:rPr>
                <w:rFonts w:hint="eastAsia"/>
                <w:sz w:val="24"/>
                <w:szCs w:val="24"/>
              </w:rPr>
              <w:t>보험업계</w:t>
            </w:r>
            <w:r w:rsidR="00012E50" w:rsidRPr="00FC1314">
              <w:rPr>
                <w:rFonts w:hint="eastAsia"/>
                <w:sz w:val="24"/>
                <w:szCs w:val="24"/>
              </w:rPr>
              <w:t>가 다수의 사용자들에게 제공하는</w:t>
            </w:r>
            <w:r w:rsidR="00E020D8" w:rsidRPr="00FC1314">
              <w:rPr>
                <w:rFonts w:hint="eastAsia"/>
                <w:sz w:val="24"/>
                <w:szCs w:val="24"/>
              </w:rPr>
              <w:t xml:space="preserve"> 천편일률적인 </w:t>
            </w:r>
            <w:r w:rsidR="0096373D" w:rsidRPr="00FC1314">
              <w:rPr>
                <w:rFonts w:hint="eastAsia"/>
                <w:sz w:val="24"/>
                <w:szCs w:val="24"/>
              </w:rPr>
              <w:t>보험 서비스</w:t>
            </w:r>
            <w:r w:rsidR="00012E50" w:rsidRPr="00FC1314">
              <w:rPr>
                <w:rFonts w:hint="eastAsia"/>
                <w:sz w:val="24"/>
                <w:szCs w:val="24"/>
              </w:rPr>
              <w:t>가</w:t>
            </w:r>
            <w:r w:rsidR="0096373D" w:rsidRPr="00FC1314">
              <w:rPr>
                <w:rFonts w:hint="eastAsia"/>
                <w:sz w:val="24"/>
                <w:szCs w:val="24"/>
              </w:rPr>
              <w:t xml:space="preserve"> </w:t>
            </w:r>
            <w:r w:rsidR="00012E50" w:rsidRPr="00FC1314">
              <w:rPr>
                <w:rFonts w:hint="eastAsia"/>
                <w:sz w:val="24"/>
                <w:szCs w:val="24"/>
              </w:rPr>
              <w:t>아닌</w:t>
            </w:r>
            <w:r w:rsidR="0096373D" w:rsidRPr="00FC1314">
              <w:rPr>
                <w:rFonts w:hint="eastAsia"/>
                <w:sz w:val="24"/>
                <w:szCs w:val="24"/>
              </w:rPr>
              <w:t xml:space="preserve"> 빅데이터,</w:t>
            </w:r>
            <w:r w:rsidR="0096373D" w:rsidRPr="00FC1314">
              <w:rPr>
                <w:sz w:val="24"/>
                <w:szCs w:val="24"/>
              </w:rPr>
              <w:t xml:space="preserve"> AI, </w:t>
            </w:r>
            <w:r w:rsidR="0096373D" w:rsidRPr="00FC1314">
              <w:rPr>
                <w:rFonts w:hint="eastAsia"/>
                <w:sz w:val="24"/>
                <w:szCs w:val="24"/>
              </w:rPr>
              <w:t xml:space="preserve">블록체인 등의 </w:t>
            </w:r>
            <w:r w:rsidR="0095374A" w:rsidRPr="00FC1314">
              <w:rPr>
                <w:rFonts w:hint="eastAsia"/>
                <w:sz w:val="24"/>
                <w:szCs w:val="24"/>
              </w:rPr>
              <w:t xml:space="preserve">기술을 </w:t>
            </w:r>
            <w:r w:rsidR="00EC76DB" w:rsidRPr="00FC1314">
              <w:rPr>
                <w:rFonts w:hint="eastAsia"/>
                <w:sz w:val="24"/>
                <w:szCs w:val="24"/>
              </w:rPr>
              <w:t xml:space="preserve">보험에 </w:t>
            </w:r>
            <w:r w:rsidR="00C02F4E" w:rsidRPr="00FC1314">
              <w:rPr>
                <w:rFonts w:hint="eastAsia"/>
                <w:sz w:val="24"/>
                <w:szCs w:val="24"/>
              </w:rPr>
              <w:t>결합하여</w:t>
            </w:r>
            <w:r w:rsidR="00EC76DB" w:rsidRPr="00FC1314">
              <w:rPr>
                <w:rFonts w:hint="eastAsia"/>
                <w:sz w:val="24"/>
                <w:szCs w:val="24"/>
              </w:rPr>
              <w:t xml:space="preserve"> 고객별로 차별화된 맞춤형 </w:t>
            </w:r>
            <w:r w:rsidR="00C02F4E" w:rsidRPr="00FC1314">
              <w:rPr>
                <w:rFonts w:hint="eastAsia"/>
                <w:sz w:val="24"/>
                <w:szCs w:val="24"/>
              </w:rPr>
              <w:t>서비스를 제공하고자</w:t>
            </w:r>
            <w:r w:rsidR="00627B39" w:rsidRPr="00FC1314">
              <w:rPr>
                <w:rFonts w:hint="eastAsia"/>
                <w:sz w:val="24"/>
                <w:szCs w:val="24"/>
              </w:rPr>
              <w:t xml:space="preserve"> 2</w:t>
            </w:r>
            <w:r w:rsidR="00627B39" w:rsidRPr="00FC1314">
              <w:rPr>
                <w:sz w:val="24"/>
                <w:szCs w:val="24"/>
              </w:rPr>
              <w:t>021</w:t>
            </w:r>
            <w:r w:rsidR="00627B39" w:rsidRPr="00FC1314">
              <w:rPr>
                <w:rFonts w:hint="eastAsia"/>
                <w:sz w:val="24"/>
                <w:szCs w:val="24"/>
              </w:rPr>
              <w:t>년 시작된 스타트업 입니다</w:t>
            </w:r>
            <w:r w:rsidR="00C02F4E" w:rsidRPr="00FC1314">
              <w:rPr>
                <w:rFonts w:hint="eastAsia"/>
                <w:sz w:val="24"/>
                <w:szCs w:val="24"/>
              </w:rPr>
              <w:t>.</w:t>
            </w:r>
            <w:r w:rsidR="00A66FC4" w:rsidRPr="00FC1314">
              <w:rPr>
                <w:sz w:val="24"/>
                <w:szCs w:val="24"/>
              </w:rPr>
              <w:t xml:space="preserve"> </w:t>
            </w:r>
            <w:r w:rsidR="00C02F4E" w:rsidRPr="00FC1314">
              <w:rPr>
                <w:sz w:val="24"/>
                <w:szCs w:val="24"/>
              </w:rPr>
              <w:t>3</w:t>
            </w:r>
            <w:r w:rsidR="00C02F4E" w:rsidRPr="00FC1314">
              <w:rPr>
                <w:rFonts w:hint="eastAsia"/>
                <w:sz w:val="24"/>
                <w:szCs w:val="24"/>
              </w:rPr>
              <w:t xml:space="preserve">명의 직원으로 시작된 </w:t>
            </w:r>
            <w:r w:rsidR="00C02F4E" w:rsidRPr="00FC1314">
              <w:rPr>
                <w:sz w:val="24"/>
                <w:szCs w:val="24"/>
              </w:rPr>
              <w:t xml:space="preserve">JJJ </w:t>
            </w:r>
            <w:r w:rsidR="00C433D9" w:rsidRPr="00FC1314">
              <w:rPr>
                <w:sz w:val="24"/>
                <w:szCs w:val="24"/>
              </w:rPr>
              <w:t xml:space="preserve">Car </w:t>
            </w:r>
            <w:r w:rsidR="00C02F4E" w:rsidRPr="00FC1314">
              <w:rPr>
                <w:rFonts w:hint="eastAsia"/>
                <w:sz w:val="24"/>
                <w:szCs w:val="24"/>
              </w:rPr>
              <w:t>I</w:t>
            </w:r>
            <w:r w:rsidR="00C02F4E" w:rsidRPr="00FC1314">
              <w:rPr>
                <w:sz w:val="24"/>
                <w:szCs w:val="24"/>
              </w:rPr>
              <w:t>nsuretec</w:t>
            </w:r>
            <w:r w:rsidR="00012E50" w:rsidRPr="00FC1314">
              <w:rPr>
                <w:sz w:val="24"/>
                <w:szCs w:val="24"/>
              </w:rPr>
              <w:t>h Company</w:t>
            </w:r>
            <w:r w:rsidR="00C02F4E" w:rsidRPr="00FC1314">
              <w:rPr>
                <w:rFonts w:hint="eastAsia"/>
                <w:sz w:val="24"/>
                <w:szCs w:val="24"/>
              </w:rPr>
              <w:t>는 컨설</w:t>
            </w:r>
            <w:r w:rsidR="00A66FC4" w:rsidRPr="00FC1314">
              <w:rPr>
                <w:rFonts w:hint="eastAsia"/>
                <w:sz w:val="24"/>
                <w:szCs w:val="24"/>
              </w:rPr>
              <w:t>턴트,</w:t>
            </w:r>
            <w:r w:rsidR="00A66FC4" w:rsidRPr="00FC1314">
              <w:rPr>
                <w:sz w:val="24"/>
                <w:szCs w:val="24"/>
              </w:rPr>
              <w:t xml:space="preserve"> </w:t>
            </w:r>
            <w:r w:rsidR="00A66FC4" w:rsidRPr="00FC1314">
              <w:rPr>
                <w:rFonts w:hint="eastAsia"/>
                <w:sz w:val="24"/>
                <w:szCs w:val="24"/>
              </w:rPr>
              <w:t>데이터분석가,</w:t>
            </w:r>
            <w:r w:rsidR="00A66FC4" w:rsidRPr="00FC1314">
              <w:rPr>
                <w:sz w:val="24"/>
                <w:szCs w:val="24"/>
              </w:rPr>
              <w:t xml:space="preserve"> </w:t>
            </w:r>
            <w:r w:rsidR="00A66FC4" w:rsidRPr="00FC1314">
              <w:rPr>
                <w:rFonts w:hint="eastAsia"/>
                <w:sz w:val="24"/>
                <w:szCs w:val="24"/>
              </w:rPr>
              <w:t>마케터,</w:t>
            </w:r>
            <w:r w:rsidR="00A66FC4" w:rsidRPr="00FC1314">
              <w:rPr>
                <w:sz w:val="24"/>
                <w:szCs w:val="24"/>
              </w:rPr>
              <w:t xml:space="preserve"> </w:t>
            </w:r>
            <w:r w:rsidR="00A66FC4" w:rsidRPr="00FC1314">
              <w:rPr>
                <w:rFonts w:hint="eastAsia"/>
                <w:sz w:val="24"/>
                <w:szCs w:val="24"/>
              </w:rPr>
              <w:t>디자이너 등 다양한 커리어</w:t>
            </w:r>
            <w:r w:rsidR="00236D53" w:rsidRPr="00FC1314">
              <w:rPr>
                <w:rFonts w:hint="eastAsia"/>
                <w:sz w:val="24"/>
                <w:szCs w:val="24"/>
              </w:rPr>
              <w:t xml:space="preserve"> 배경을</w:t>
            </w:r>
            <w:r w:rsidR="00A66FC4" w:rsidRPr="00FC1314">
              <w:rPr>
                <w:rFonts w:hint="eastAsia"/>
                <w:sz w:val="24"/>
                <w:szCs w:val="24"/>
              </w:rPr>
              <w:t xml:space="preserve"> </w:t>
            </w:r>
            <w:r w:rsidR="00EF65AD" w:rsidRPr="00FC1314">
              <w:rPr>
                <w:rFonts w:hint="eastAsia"/>
                <w:sz w:val="24"/>
                <w:szCs w:val="24"/>
              </w:rPr>
              <w:t xml:space="preserve">가진 직원들이 </w:t>
            </w:r>
            <w:r w:rsidR="00236D53" w:rsidRPr="00FC1314">
              <w:rPr>
                <w:rFonts w:hint="eastAsia"/>
                <w:sz w:val="24"/>
                <w:szCs w:val="24"/>
              </w:rPr>
              <w:t xml:space="preserve">한국을 넘어 </w:t>
            </w:r>
            <w:r w:rsidR="00012E50" w:rsidRPr="00FC1314">
              <w:rPr>
                <w:rFonts w:hint="eastAsia"/>
                <w:sz w:val="24"/>
                <w:szCs w:val="24"/>
              </w:rPr>
              <w:t xml:space="preserve">전세계의 </w:t>
            </w:r>
            <w:r w:rsidR="000329AE" w:rsidRPr="00FC1314">
              <w:rPr>
                <w:rFonts w:hint="eastAsia"/>
                <w:sz w:val="24"/>
                <w:szCs w:val="24"/>
              </w:rPr>
              <w:t xml:space="preserve">사용자들에게 보다 더 혁신적인 서비스를 제공하고자 </w:t>
            </w:r>
            <w:r w:rsidR="00236D53" w:rsidRPr="00FC1314">
              <w:rPr>
                <w:rFonts w:hint="eastAsia"/>
                <w:sz w:val="24"/>
                <w:szCs w:val="24"/>
              </w:rPr>
              <w:t>힘써 일하고 있습니다.</w:t>
            </w:r>
          </w:p>
          <w:p w14:paraId="2D9FD7A5" w14:textId="0B03DF1B" w:rsidR="00DF027C" w:rsidRPr="00240586" w:rsidRDefault="00DF027C" w:rsidP="000A12B7">
            <w:pPr>
              <w:pStyle w:val="a0"/>
              <w:jc w:val="both"/>
            </w:pPr>
          </w:p>
        </w:tc>
      </w:tr>
      <w:tr w:rsidR="00DF027C" w:rsidRPr="00240586" w14:paraId="1FC943BE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466B5C85" w14:textId="77777777" w:rsidR="00DF027C" w:rsidRPr="00240586" w:rsidRDefault="00DF027C" w:rsidP="000A12B7">
            <w:pPr>
              <w:pStyle w:val="a2"/>
              <w:jc w:val="both"/>
            </w:pPr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41D442B5" wp14:editId="070FE7D5">
                      <wp:extent cx="5422005" cy="1371600"/>
                      <wp:effectExtent l="0" t="0" r="0" b="0"/>
                      <wp:docPr id="7" name="텍스트 상자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89EDBD" w14:textId="77777777" w:rsidR="00E03266" w:rsidRPr="00E03266" w:rsidRDefault="00DF027C" w:rsidP="00E03266">
                                  <w:pPr>
                                    <w:jc w:val="center"/>
                                    <w:rPr>
                                      <w:i/>
                                      <w:sz w:val="36"/>
                                      <w:szCs w:val="36"/>
                                      <w:lang w:val="ko-KR" w:bidi="ko-KR"/>
                                    </w:rPr>
                                  </w:pPr>
                                  <w:r w:rsidRPr="00E03266">
                                    <w:rPr>
                                      <w:i/>
                                      <w:sz w:val="36"/>
                                      <w:szCs w:val="36"/>
                                      <w:lang w:val="ko-KR" w:bidi="ko-KR"/>
                                    </w:rPr>
                                    <w:t>“</w:t>
                                  </w:r>
                                  <w:r w:rsidR="00E03266" w:rsidRPr="00E03266">
                                    <w:rPr>
                                      <w:rFonts w:hint="eastAsia"/>
                                      <w:i/>
                                      <w:sz w:val="36"/>
                                      <w:szCs w:val="36"/>
                                      <w:lang w:val="ko-KR" w:bidi="ko-KR"/>
                                    </w:rPr>
                                    <w:t>인슈어테크</w:t>
                                  </w:r>
                                  <w:r w:rsidR="00E03266" w:rsidRPr="00E03266">
                                    <w:rPr>
                                      <w:i/>
                                      <w:sz w:val="36"/>
                                      <w:szCs w:val="36"/>
                                      <w:lang w:val="ko-KR" w:bidi="ko-KR"/>
                                    </w:rPr>
                                    <w:t>(Insurtech)는 보험(Insurance)과 기술(Technology)의 합성어로 IT기술을 활용해 기존 보험 산업을 혁신하는 서비스를 뜻한다</w:t>
                                  </w:r>
                                </w:p>
                                <w:p w14:paraId="40724533" w14:textId="77777777" w:rsidR="00E03266" w:rsidRPr="00E03266" w:rsidRDefault="00E03266" w:rsidP="00E03266">
                                  <w:pPr>
                                    <w:jc w:val="center"/>
                                    <w:rPr>
                                      <w:i/>
                                      <w:sz w:val="40"/>
                                      <w:szCs w:val="40"/>
                                      <w:lang w:val="ko-KR" w:bidi="ko-KR"/>
                                    </w:rPr>
                                  </w:pPr>
                                </w:p>
                                <w:p w14:paraId="792F5F44" w14:textId="7AD591B0" w:rsidR="00DF027C" w:rsidRPr="00E03266" w:rsidRDefault="00E03266" w:rsidP="00E03266">
                                  <w:pPr>
                                    <w:jc w:val="center"/>
                                    <w:rPr>
                                      <w:sz w:val="32"/>
                                      <w:szCs w:val="24"/>
                                    </w:rPr>
                                  </w:pPr>
                                  <w:r w:rsidRPr="00E03266">
                                    <w:rPr>
                                      <w:rFonts w:hint="eastAsia"/>
                                      <w:i/>
                                      <w:sz w:val="40"/>
                                      <w:szCs w:val="40"/>
                                      <w:lang w:val="ko-KR" w:bidi="ko-KR"/>
                                    </w:rPr>
                                    <w:t>출처</w:t>
                                  </w:r>
                                  <w:r w:rsidRPr="00E03266">
                                    <w:rPr>
                                      <w:i/>
                                      <w:sz w:val="40"/>
                                      <w:szCs w:val="40"/>
                                      <w:lang w:val="ko-KR" w:bidi="ko-KR"/>
                                    </w:rPr>
                                    <w:t xml:space="preserve"> : NK경제(http://www.nkeconomy.com)</w:t>
                                  </w:r>
                                  <w:r w:rsidR="00DF027C" w:rsidRPr="00E03266">
                                    <w:rPr>
                                      <w:i/>
                                      <w:sz w:val="40"/>
                                      <w:szCs w:val="40"/>
                                      <w:lang w:val="ko-KR" w:bidi="ko-KR"/>
                                    </w:rPr>
                                    <w:t>제공됩니다.”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D442B5" id="텍스트 상자 7" o:spid="_x0000_s1029" type="#_x0000_t202" style="width:426.9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" filled="f" stroked="f" strokeweight=".5pt">
                      <v:textbox>
                        <w:txbxContent>
                          <w:p w14:paraId="4289EDBD" w14:textId="77777777" w:rsidR="00E03266" w:rsidRPr="00E03266" w:rsidRDefault="00DF027C" w:rsidP="00E0326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</w:pPr>
                            <w:r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>“</w:t>
                            </w:r>
                            <w:proofErr w:type="spellStart"/>
                            <w:r w:rsidR="00E03266" w:rsidRPr="00E03266">
                              <w:rPr>
                                <w:rFonts w:hint="eastAsia"/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>인슈어테크</w:t>
                            </w:r>
                            <w:proofErr w:type="spellEnd"/>
                            <w:r w:rsidR="00E03266"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>(</w:t>
                            </w:r>
                            <w:proofErr w:type="spellStart"/>
                            <w:r w:rsidR="00E03266"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>Insurtech</w:t>
                            </w:r>
                            <w:proofErr w:type="spellEnd"/>
                            <w:r w:rsidR="00E03266"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 xml:space="preserve">)는 보험(Insurance)과 기술(Technology)의 합성어로 </w:t>
                            </w:r>
                            <w:proofErr w:type="spellStart"/>
                            <w:r w:rsidR="00E03266"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>IT기술을</w:t>
                            </w:r>
                            <w:proofErr w:type="spellEnd"/>
                            <w:r w:rsidR="00E03266" w:rsidRPr="00E03266">
                              <w:rPr>
                                <w:i/>
                                <w:sz w:val="36"/>
                                <w:szCs w:val="36"/>
                                <w:lang w:val="ko-KR" w:bidi="ko-KR"/>
                              </w:rPr>
                              <w:t xml:space="preserve"> 활용해 기존 보험 산업을 혁신하는 서비스를 뜻한다</w:t>
                            </w:r>
                          </w:p>
                          <w:p w14:paraId="40724533" w14:textId="77777777" w:rsidR="00E03266" w:rsidRPr="00E03266" w:rsidRDefault="00E03266" w:rsidP="00E03266">
                            <w:pPr>
                              <w:jc w:val="center"/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</w:pPr>
                          </w:p>
                          <w:p w14:paraId="792F5F44" w14:textId="7AD591B0" w:rsidR="00DF027C" w:rsidRPr="00E03266" w:rsidRDefault="00E03266" w:rsidP="00E03266">
                            <w:pPr>
                              <w:jc w:val="center"/>
                              <w:rPr>
                                <w:sz w:val="32"/>
                                <w:szCs w:val="24"/>
                              </w:rPr>
                            </w:pPr>
                            <w:r w:rsidRPr="00E03266">
                              <w:rPr>
                                <w:rFonts w:hint="eastAsia"/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출처</w:t>
                            </w:r>
                            <w:r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 xml:space="preserve"> : </w:t>
                            </w:r>
                            <w:proofErr w:type="spellStart"/>
                            <w:r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NK경제</w:t>
                            </w:r>
                            <w:proofErr w:type="spellEnd"/>
                            <w:r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(</w:t>
                            </w:r>
                            <w:proofErr w:type="spellStart"/>
                            <w:r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http</w:t>
                            </w:r>
                            <w:proofErr w:type="spellEnd"/>
                            <w:r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://www.nkeconomy.com)</w:t>
                            </w:r>
                            <w:r w:rsidR="00DF027C" w:rsidRPr="00E03266">
                              <w:rPr>
                                <w:i/>
                                <w:sz w:val="40"/>
                                <w:szCs w:val="40"/>
                                <w:lang w:val="ko-KR" w:bidi="ko-KR"/>
                              </w:rPr>
                              <w:t>제공됩니다.”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F027C" w:rsidRPr="00240586" w14:paraId="05464CC5" w14:textId="77777777" w:rsidTr="00C9360B">
        <w:trPr>
          <w:trHeight w:val="5172"/>
        </w:trPr>
        <w:tc>
          <w:tcPr>
            <w:tcW w:w="9999" w:type="dxa"/>
          </w:tcPr>
          <w:p w14:paraId="19E6B92B" w14:textId="05B21311" w:rsidR="00E03266" w:rsidRPr="00FC1314" w:rsidRDefault="00E03266" w:rsidP="000A12B7">
            <w:pPr>
              <w:pStyle w:val="a2"/>
              <w:jc w:val="both"/>
              <w:rPr>
                <w:i/>
                <w:sz w:val="24"/>
                <w:szCs w:val="24"/>
              </w:rPr>
            </w:pPr>
          </w:p>
          <w:p w14:paraId="474A0115" w14:textId="77777777" w:rsidR="00C433D9" w:rsidRPr="00FC1314" w:rsidRDefault="000329AE" w:rsidP="000A12B7">
            <w:pPr>
              <w:pStyle w:val="a0"/>
              <w:jc w:val="both"/>
              <w:rPr>
                <w:sz w:val="24"/>
                <w:szCs w:val="24"/>
              </w:rPr>
            </w:pPr>
            <w:r w:rsidRPr="00FC1314">
              <w:rPr>
                <w:rFonts w:hint="eastAsia"/>
                <w:sz w:val="24"/>
                <w:szCs w:val="24"/>
              </w:rPr>
              <w:t>I</w:t>
            </w:r>
            <w:r w:rsidRPr="00FC1314">
              <w:rPr>
                <w:sz w:val="24"/>
                <w:szCs w:val="24"/>
              </w:rPr>
              <w:t>nsurtech</w:t>
            </w:r>
            <w:r w:rsidRPr="00FC1314">
              <w:rPr>
                <w:rFonts w:hint="eastAsia"/>
                <w:sz w:val="24"/>
                <w:szCs w:val="24"/>
              </w:rPr>
              <w:t>는 보험</w:t>
            </w:r>
            <w:r w:rsidRPr="00FC1314">
              <w:rPr>
                <w:sz w:val="24"/>
                <w:szCs w:val="24"/>
              </w:rPr>
              <w:t>4</w:t>
            </w:r>
            <w:r w:rsidRPr="00FC1314">
              <w:rPr>
                <w:rFonts w:hint="eastAsia"/>
                <w:sz w:val="24"/>
                <w:szCs w:val="24"/>
              </w:rPr>
              <w:t>차 산업혁명에 일조를 할 것으로</w:t>
            </w:r>
            <w:r w:rsidR="006E1093" w:rsidRPr="00FC1314">
              <w:rPr>
                <w:rFonts w:hint="eastAsia"/>
                <w:sz w:val="24"/>
                <w:szCs w:val="24"/>
              </w:rPr>
              <w:t xml:space="preserve"> 정부의 주목과 지원을 받고 있지만 기존의 보험업계의 비즈니스 모델</w:t>
            </w:r>
            <w:r w:rsidR="00C433D9" w:rsidRPr="00FC1314">
              <w:rPr>
                <w:rFonts w:hint="eastAsia"/>
                <w:sz w:val="24"/>
                <w:szCs w:val="24"/>
              </w:rPr>
              <w:t xml:space="preserve">을 </w:t>
            </w:r>
            <w:r w:rsidR="00C433D9" w:rsidRPr="00FC1314">
              <w:rPr>
                <w:sz w:val="24"/>
                <w:szCs w:val="24"/>
              </w:rPr>
              <w:t>Insurtech</w:t>
            </w:r>
            <w:r w:rsidR="00C433D9" w:rsidRPr="00FC1314">
              <w:rPr>
                <w:rFonts w:hint="eastAsia"/>
                <w:sz w:val="24"/>
                <w:szCs w:val="24"/>
              </w:rPr>
              <w:t>에 적합한 모델로 바꾸는 것에는 한계가 있어,</w:t>
            </w:r>
            <w:r w:rsidR="00C433D9" w:rsidRPr="00FC1314">
              <w:rPr>
                <w:sz w:val="24"/>
                <w:szCs w:val="24"/>
              </w:rPr>
              <w:t xml:space="preserve"> </w:t>
            </w:r>
            <w:r w:rsidR="00C433D9" w:rsidRPr="00FC1314">
              <w:rPr>
                <w:rFonts w:hint="eastAsia"/>
                <w:sz w:val="24"/>
                <w:szCs w:val="24"/>
              </w:rPr>
              <w:t>현재 많은 기업들이 이 부분에 대해 어려움을 겪고 있습니다.</w:t>
            </w:r>
            <w:r w:rsidR="00C433D9" w:rsidRPr="00FC1314">
              <w:rPr>
                <w:sz w:val="24"/>
                <w:szCs w:val="24"/>
              </w:rPr>
              <w:t xml:space="preserve"> </w:t>
            </w:r>
          </w:p>
          <w:p w14:paraId="2BF36A02" w14:textId="77777777" w:rsidR="00C433D9" w:rsidRPr="00FC1314" w:rsidRDefault="00C433D9" w:rsidP="000A12B7">
            <w:pPr>
              <w:pStyle w:val="a0"/>
              <w:jc w:val="both"/>
              <w:rPr>
                <w:sz w:val="24"/>
                <w:szCs w:val="24"/>
              </w:rPr>
            </w:pPr>
          </w:p>
          <w:p w14:paraId="047E0665" w14:textId="09F4BA65" w:rsidR="000329AE" w:rsidRPr="00FC1314" w:rsidRDefault="00C433D9" w:rsidP="000A12B7">
            <w:pPr>
              <w:pStyle w:val="a0"/>
              <w:jc w:val="both"/>
              <w:rPr>
                <w:b/>
                <w:bCs/>
                <w:sz w:val="24"/>
                <w:szCs w:val="24"/>
              </w:rPr>
            </w:pPr>
            <w:r w:rsidRPr="00FC1314">
              <w:rPr>
                <w:rFonts w:hint="eastAsia"/>
                <w:b/>
                <w:bCs/>
                <w:sz w:val="24"/>
                <w:szCs w:val="24"/>
              </w:rPr>
              <w:t>따라서,</w:t>
            </w:r>
            <w:r w:rsidRPr="00FC1314">
              <w:rPr>
                <w:b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>J</w:t>
            </w:r>
            <w:r w:rsidRPr="00FC1314">
              <w:rPr>
                <w:b/>
                <w:bCs/>
                <w:sz w:val="24"/>
                <w:szCs w:val="24"/>
              </w:rPr>
              <w:t>JJ Car Insurtech Company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 xml:space="preserve">는 소비자의 데이터를 효과적으로 사용하고 이를 기반으로 고객들의 </w:t>
            </w:r>
            <w:r w:rsidRPr="00FC1314">
              <w:rPr>
                <w:b/>
                <w:bCs/>
                <w:sz w:val="24"/>
                <w:szCs w:val="24"/>
              </w:rPr>
              <w:t>Unmet needs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 xml:space="preserve">를 파악하기 위한 </w:t>
            </w:r>
            <w:r w:rsidRPr="00FC1314">
              <w:rPr>
                <w:b/>
                <w:bCs/>
                <w:sz w:val="24"/>
                <w:szCs w:val="24"/>
              </w:rPr>
              <w:t xml:space="preserve">DB 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>개발에 힘써,</w:t>
            </w:r>
            <w:r w:rsidRPr="00FC1314">
              <w:rPr>
                <w:b/>
                <w:bCs/>
                <w:sz w:val="24"/>
                <w:szCs w:val="24"/>
              </w:rPr>
              <w:t xml:space="preserve"> E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FC1314">
              <w:rPr>
                <w:b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 xml:space="preserve">모델과 이에 따른 비즈니스 규칙에 기반한 </w:t>
            </w:r>
            <w:r w:rsidRPr="00FC1314">
              <w:rPr>
                <w:b/>
                <w:bCs/>
                <w:sz w:val="24"/>
                <w:szCs w:val="24"/>
              </w:rPr>
              <w:t>DB</w:t>
            </w:r>
            <w:r w:rsidRPr="00FC1314">
              <w:rPr>
                <w:rFonts w:hint="eastAsia"/>
                <w:b/>
                <w:bCs/>
                <w:sz w:val="24"/>
                <w:szCs w:val="24"/>
              </w:rPr>
              <w:t>를 구축하였습니다.</w:t>
            </w:r>
            <w:r w:rsidRPr="00FC1314">
              <w:rPr>
                <w:b/>
                <w:bCs/>
                <w:sz w:val="24"/>
                <w:szCs w:val="24"/>
              </w:rPr>
              <w:t xml:space="preserve"> </w:t>
            </w:r>
          </w:p>
          <w:p w14:paraId="7C7E7FE8" w14:textId="77777777" w:rsidR="00E03266" w:rsidRPr="00FC1314" w:rsidRDefault="00E03266" w:rsidP="000A12B7">
            <w:pPr>
              <w:pStyle w:val="a2"/>
              <w:jc w:val="both"/>
              <w:rPr>
                <w:iCs/>
                <w:sz w:val="24"/>
                <w:szCs w:val="24"/>
              </w:rPr>
            </w:pPr>
          </w:p>
          <w:p w14:paraId="4342F81B" w14:textId="4F8E51F7" w:rsidR="00DF027C" w:rsidRPr="00FC1314" w:rsidRDefault="0030657B" w:rsidP="000A12B7">
            <w:pPr>
              <w:pStyle w:val="a0"/>
              <w:jc w:val="both"/>
              <w:rPr>
                <w:b/>
                <w:bCs/>
                <w:sz w:val="24"/>
                <w:szCs w:val="24"/>
                <w:u w:val="single"/>
              </w:rPr>
            </w:pPr>
            <w:r w:rsidRPr="00FC1314">
              <w:rPr>
                <w:rFonts w:hint="eastAsia"/>
                <w:b/>
                <w:bCs/>
                <w:sz w:val="24"/>
                <w:szCs w:val="24"/>
                <w:u w:val="single"/>
              </w:rPr>
              <w:t>D</w:t>
            </w:r>
            <w:r w:rsidRPr="00FC1314">
              <w:rPr>
                <w:b/>
                <w:bCs/>
                <w:sz w:val="24"/>
                <w:szCs w:val="24"/>
                <w:u w:val="single"/>
              </w:rPr>
              <w:t xml:space="preserve">B </w:t>
            </w:r>
            <w:r w:rsidRPr="00FC1314">
              <w:rPr>
                <w:rFonts w:hint="eastAsia"/>
                <w:b/>
                <w:bCs/>
                <w:sz w:val="24"/>
                <w:szCs w:val="24"/>
                <w:u w:val="single"/>
              </w:rPr>
              <w:t>시스템이 필요한 이유</w:t>
            </w:r>
          </w:p>
          <w:p w14:paraId="72A739D4" w14:textId="77777777" w:rsidR="00FC1314" w:rsidRDefault="00FC1314" w:rsidP="000A12B7">
            <w:pPr>
              <w:pStyle w:val="a0"/>
              <w:jc w:val="both"/>
              <w:rPr>
                <w:iCs/>
                <w:sz w:val="24"/>
                <w:szCs w:val="24"/>
              </w:rPr>
            </w:pPr>
          </w:p>
          <w:p w14:paraId="7B34FA93" w14:textId="4E8580B3" w:rsidR="00DF027C" w:rsidRPr="00FC1314" w:rsidRDefault="0030657B" w:rsidP="000A12B7">
            <w:pPr>
              <w:pStyle w:val="a0"/>
              <w:jc w:val="both"/>
              <w:rPr>
                <w:iCs/>
                <w:sz w:val="24"/>
                <w:szCs w:val="24"/>
              </w:rPr>
            </w:pPr>
            <w:r w:rsidRPr="00FC1314">
              <w:rPr>
                <w:rFonts w:hint="eastAsia"/>
                <w:iCs/>
                <w:sz w:val="24"/>
                <w:szCs w:val="24"/>
              </w:rPr>
              <w:t>앞서 말씀드린 것</w:t>
            </w:r>
            <w:r w:rsidR="001E76D1" w:rsidRPr="00FC1314">
              <w:rPr>
                <w:rFonts w:hint="eastAsia"/>
                <w:iCs/>
                <w:sz w:val="24"/>
                <w:szCs w:val="24"/>
              </w:rPr>
              <w:t xml:space="preserve">과 같이 세계적인 </w:t>
            </w:r>
            <w:r w:rsidR="001E76D1" w:rsidRPr="00FC1314">
              <w:rPr>
                <w:iCs/>
                <w:sz w:val="24"/>
                <w:szCs w:val="24"/>
              </w:rPr>
              <w:t>Car</w:t>
            </w:r>
            <w:r w:rsidR="001E76D1" w:rsidRPr="00FC1314">
              <w:rPr>
                <w:rFonts w:hint="eastAsia"/>
                <w:iCs/>
                <w:sz w:val="24"/>
                <w:szCs w:val="24"/>
              </w:rPr>
              <w:t xml:space="preserve"> </w:t>
            </w:r>
            <w:r w:rsidR="001E76D1" w:rsidRPr="00FC1314">
              <w:rPr>
                <w:iCs/>
                <w:sz w:val="24"/>
                <w:szCs w:val="24"/>
              </w:rPr>
              <w:t>Insurtech Company</w:t>
            </w:r>
            <w:r w:rsidR="001E76D1" w:rsidRPr="00FC1314">
              <w:rPr>
                <w:rFonts w:hint="eastAsia"/>
                <w:iCs/>
                <w:sz w:val="24"/>
                <w:szCs w:val="24"/>
              </w:rPr>
              <w:t xml:space="preserve">가 되기 위해서 </w:t>
            </w:r>
            <w:r w:rsidR="001E76D1" w:rsidRPr="00FC1314">
              <w:rPr>
                <w:iCs/>
                <w:sz w:val="24"/>
                <w:szCs w:val="24"/>
              </w:rPr>
              <w:t xml:space="preserve">DB </w:t>
            </w:r>
            <w:r w:rsidR="001E76D1" w:rsidRPr="00FC1314">
              <w:rPr>
                <w:rFonts w:hint="eastAsia"/>
                <w:iCs/>
                <w:sz w:val="24"/>
                <w:szCs w:val="24"/>
              </w:rPr>
              <w:t>구축이 필요한 이유를 크게 세 가지로 나눌 수 있는데요:</w:t>
            </w:r>
            <w:r w:rsidR="001E76D1" w:rsidRPr="00FC1314">
              <w:rPr>
                <w:iCs/>
                <w:sz w:val="24"/>
                <w:szCs w:val="24"/>
              </w:rPr>
              <w:t xml:space="preserve"> </w:t>
            </w:r>
          </w:p>
          <w:p w14:paraId="72A0E7E2" w14:textId="77777777" w:rsidR="00D65E24" w:rsidRPr="00FC1314" w:rsidRDefault="00D65E24" w:rsidP="000A12B7">
            <w:pPr>
              <w:pStyle w:val="a0"/>
              <w:jc w:val="both"/>
              <w:rPr>
                <w:iCs/>
                <w:sz w:val="24"/>
                <w:szCs w:val="24"/>
              </w:rPr>
            </w:pPr>
          </w:p>
          <w:p w14:paraId="6E647E3E" w14:textId="1709F1DF" w:rsidR="00200D36" w:rsidRPr="00FC1314" w:rsidRDefault="00200D36" w:rsidP="000A12B7">
            <w:pPr>
              <w:pStyle w:val="a0"/>
              <w:jc w:val="both"/>
              <w:rPr>
                <w:iCs/>
                <w:sz w:val="24"/>
                <w:szCs w:val="24"/>
              </w:rPr>
            </w:pPr>
            <w:r w:rsidRPr="00FC1314">
              <w:rPr>
                <w:rFonts w:hint="eastAsia"/>
                <w:iCs/>
                <w:sz w:val="24"/>
                <w:szCs w:val="24"/>
              </w:rPr>
              <w:lastRenderedPageBreak/>
              <w:t>첫째,</w:t>
            </w:r>
            <w:r w:rsidRPr="00FC1314">
              <w:rPr>
                <w:iCs/>
                <w:sz w:val="24"/>
                <w:szCs w:val="24"/>
              </w:rPr>
              <w:t xml:space="preserve"> </w:t>
            </w:r>
            <w:r w:rsidR="00D65E24" w:rsidRPr="00FC1314">
              <w:rPr>
                <w:rFonts w:hint="eastAsia"/>
                <w:sz w:val="24"/>
                <w:szCs w:val="24"/>
              </w:rPr>
              <w:t>빅데이터를 기반으로 자동차 보험 사용자만의 맞춤형 서비스를 제공하기 위해 데이터마이닝 등의 기법을 통해</w:t>
            </w:r>
            <w:r w:rsidR="00D65E24" w:rsidRPr="00FC1314">
              <w:rPr>
                <w:sz w:val="24"/>
                <w:szCs w:val="24"/>
              </w:rPr>
              <w:t xml:space="preserve"> </w:t>
            </w:r>
            <w:r w:rsidR="00D65E24" w:rsidRPr="00FC1314">
              <w:rPr>
                <w:rFonts w:hint="eastAsia"/>
                <w:sz w:val="24"/>
                <w:szCs w:val="24"/>
              </w:rPr>
              <w:t>데이터 내 규칙을 발견해야 하는데</w:t>
            </w:r>
            <w:r w:rsidR="00D65E24" w:rsidRPr="00FC1314">
              <w:rPr>
                <w:sz w:val="24"/>
                <w:szCs w:val="24"/>
              </w:rPr>
              <w:t xml:space="preserve"> </w:t>
            </w:r>
            <w:r w:rsidR="00D65E24" w:rsidRPr="00FC1314">
              <w:rPr>
                <w:rFonts w:hint="eastAsia"/>
                <w:sz w:val="24"/>
                <w:szCs w:val="24"/>
              </w:rPr>
              <w:t xml:space="preserve">체계적인 </w:t>
            </w:r>
            <w:r w:rsidR="00D65E24" w:rsidRPr="00FC1314">
              <w:rPr>
                <w:sz w:val="24"/>
                <w:szCs w:val="24"/>
              </w:rPr>
              <w:t xml:space="preserve">DB </w:t>
            </w:r>
            <w:r w:rsidR="00D65E24" w:rsidRPr="00FC1314">
              <w:rPr>
                <w:rFonts w:hint="eastAsia"/>
                <w:sz w:val="24"/>
                <w:szCs w:val="24"/>
              </w:rPr>
              <w:t>관리는 이러한 규칙</w:t>
            </w:r>
            <w:r w:rsidR="00B26FF9" w:rsidRPr="00FC1314">
              <w:rPr>
                <w:rFonts w:hint="eastAsia"/>
                <w:sz w:val="24"/>
                <w:szCs w:val="24"/>
              </w:rPr>
              <w:t>을 파악하는데 용이합니다.</w:t>
            </w:r>
            <w:r w:rsidR="00B26FF9" w:rsidRPr="00FC1314">
              <w:rPr>
                <w:sz w:val="24"/>
                <w:szCs w:val="24"/>
              </w:rPr>
              <w:t xml:space="preserve"> </w:t>
            </w:r>
          </w:p>
          <w:p w14:paraId="21A970BB" w14:textId="77777777" w:rsidR="00DF027C" w:rsidRPr="00FC1314" w:rsidRDefault="00DF027C" w:rsidP="000A12B7">
            <w:pPr>
              <w:pStyle w:val="a0"/>
              <w:jc w:val="both"/>
              <w:rPr>
                <w:i/>
                <w:sz w:val="24"/>
                <w:szCs w:val="24"/>
              </w:rPr>
            </w:pPr>
          </w:p>
          <w:p w14:paraId="131DE9E1" w14:textId="77777777" w:rsidR="00B529D2" w:rsidRDefault="00B529D2" w:rsidP="000A12B7">
            <w:pPr>
              <w:jc w:val="both"/>
              <w:rPr>
                <w:b w:val="0"/>
                <w:bCs/>
                <w:sz w:val="24"/>
                <w:szCs w:val="24"/>
              </w:rPr>
            </w:pP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둘째,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나날이 발전하는 </w:t>
            </w:r>
            <w:r w:rsidRPr="00FC1314">
              <w:rPr>
                <w:b w:val="0"/>
                <w:bCs/>
                <w:sz w:val="24"/>
                <w:szCs w:val="24"/>
              </w:rPr>
              <w:t>IT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 기술을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회사에 적용하여 효율적으로 운영하기 위해서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체계적인 관리가 필요합니다.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멕킨지의 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2020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인슈어테크 리포트에 따르면 현재 많은 보험 회사들이 빅데이터를 적용하고 싶지만 체계적인 </w:t>
            </w:r>
            <w:r w:rsidRPr="00FC1314">
              <w:rPr>
                <w:b w:val="0"/>
                <w:bCs/>
                <w:sz w:val="24"/>
                <w:szCs w:val="24"/>
              </w:rPr>
              <w:t>DB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가 구축되지 않아 어려움을 겪고 있다고 하여,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현재 화두인 빅데이터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와 AI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모두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데이터의 체계성에 대해 거듭 강조하고 있습니다.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</w:p>
          <w:p w14:paraId="4C6EE9FF" w14:textId="77777777" w:rsidR="00FC1314" w:rsidRDefault="00FC1314" w:rsidP="000A12B7">
            <w:pPr>
              <w:jc w:val="both"/>
              <w:rPr>
                <w:b w:val="0"/>
                <w:bCs/>
                <w:sz w:val="24"/>
                <w:szCs w:val="24"/>
              </w:rPr>
            </w:pPr>
          </w:p>
          <w:p w14:paraId="3BF31B16" w14:textId="77777777" w:rsidR="00FC1314" w:rsidRPr="00FC1314" w:rsidRDefault="00FC1314" w:rsidP="000A12B7">
            <w:pPr>
              <w:jc w:val="both"/>
              <w:rPr>
                <w:b w:val="0"/>
                <w:bCs/>
                <w:sz w:val="24"/>
                <w:szCs w:val="24"/>
              </w:rPr>
            </w:pP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마지막으로,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현재 화두가 되어 있는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마이데이터 처럼,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향후 사람들이 개인의 데이터를 직접 열람,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저장하는 등 통합 관리하여 기업들 또한 이를 활용하여 맞춤형 서비스를 제공할 수 있기 때문에 체계적인 D</w:t>
            </w:r>
            <w:r w:rsidRPr="00FC1314">
              <w:rPr>
                <w:b w:val="0"/>
                <w:bCs/>
                <w:sz w:val="24"/>
                <w:szCs w:val="24"/>
              </w:rPr>
              <w:t>B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>가 구축되지 않으면 많은 양의 데이터가 빠르게 업데이트가 될 수 없어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이를 위한 </w:t>
            </w:r>
            <w:r w:rsidRPr="00FC1314">
              <w:rPr>
                <w:b w:val="0"/>
                <w:bCs/>
                <w:sz w:val="24"/>
                <w:szCs w:val="24"/>
              </w:rPr>
              <w:t>DB</w:t>
            </w:r>
            <w:r w:rsidRPr="00FC1314">
              <w:rPr>
                <w:rFonts w:hint="eastAsia"/>
                <w:b w:val="0"/>
                <w:bCs/>
                <w:sz w:val="24"/>
                <w:szCs w:val="24"/>
              </w:rPr>
              <w:t xml:space="preserve"> 구축은 필수적입니다.</w:t>
            </w:r>
            <w:r w:rsidRPr="00FC1314">
              <w:rPr>
                <w:b w:val="0"/>
                <w:bCs/>
                <w:sz w:val="24"/>
                <w:szCs w:val="24"/>
              </w:rPr>
              <w:t xml:space="preserve"> </w:t>
            </w:r>
          </w:p>
          <w:p w14:paraId="3A7DC048" w14:textId="5613CBF4" w:rsidR="00FC1314" w:rsidRPr="00FC1314" w:rsidRDefault="00FC1314" w:rsidP="000A12B7">
            <w:pPr>
              <w:jc w:val="both"/>
              <w:rPr>
                <w:b w:val="0"/>
                <w:bCs/>
                <w:sz w:val="24"/>
                <w:szCs w:val="24"/>
              </w:rPr>
            </w:pPr>
          </w:p>
        </w:tc>
      </w:tr>
    </w:tbl>
    <w:p w14:paraId="5B15A75C" w14:textId="1DA56BAA" w:rsidR="000A12B7" w:rsidRPr="000A12B7" w:rsidRDefault="000A12B7" w:rsidP="000A12B7">
      <w:pPr>
        <w:jc w:val="both"/>
        <w:rPr>
          <w:b w:val="0"/>
          <w:bCs/>
          <w:sz w:val="24"/>
          <w:szCs w:val="24"/>
        </w:rPr>
      </w:pPr>
      <w:r w:rsidRPr="000A12B7">
        <w:rPr>
          <w:rFonts w:hint="eastAsia"/>
          <w:b w:val="0"/>
          <w:bCs/>
          <w:sz w:val="24"/>
          <w:szCs w:val="24"/>
        </w:rPr>
        <w:lastRenderedPageBreak/>
        <w:t xml:space="preserve">따라서 저희 </w:t>
      </w:r>
      <w:r w:rsidRPr="000A12B7">
        <w:rPr>
          <w:b w:val="0"/>
          <w:bCs/>
          <w:sz w:val="24"/>
          <w:szCs w:val="24"/>
        </w:rPr>
        <w:t xml:space="preserve">JJJ Car insuratech company는 </w:t>
      </w:r>
      <w:r w:rsidRPr="000A12B7">
        <w:rPr>
          <w:rFonts w:hint="eastAsia"/>
          <w:b w:val="0"/>
          <w:bCs/>
          <w:sz w:val="24"/>
          <w:szCs w:val="24"/>
        </w:rPr>
        <w:t>기존 시장에 있는 자동차 보험 회사와는 달리,</w:t>
      </w:r>
      <w:r w:rsidRPr="000A12B7">
        <w:rPr>
          <w:b w:val="0"/>
          <w:bCs/>
          <w:sz w:val="24"/>
          <w:szCs w:val="24"/>
        </w:rPr>
        <w:t xml:space="preserve"> </w:t>
      </w:r>
      <w:r w:rsidRPr="000A12B7">
        <w:rPr>
          <w:rFonts w:hint="eastAsia"/>
          <w:b w:val="0"/>
          <w:bCs/>
          <w:sz w:val="24"/>
          <w:szCs w:val="24"/>
        </w:rPr>
        <w:t xml:space="preserve">빅데이터와 </w:t>
      </w:r>
      <w:r w:rsidRPr="000A12B7">
        <w:rPr>
          <w:b w:val="0"/>
          <w:bCs/>
          <w:sz w:val="24"/>
          <w:szCs w:val="24"/>
        </w:rPr>
        <w:t>AI</w:t>
      </w:r>
      <w:r w:rsidRPr="000A12B7">
        <w:rPr>
          <w:rFonts w:hint="eastAsia"/>
          <w:b w:val="0"/>
          <w:bCs/>
          <w:sz w:val="24"/>
          <w:szCs w:val="24"/>
        </w:rPr>
        <w:t>를 통해 사용자들에게 보다 더 차별화된 서비스를 제공하려고 하였으며,</w:t>
      </w:r>
      <w:r w:rsidRPr="000A12B7">
        <w:rPr>
          <w:b w:val="0"/>
          <w:bCs/>
          <w:sz w:val="24"/>
          <w:szCs w:val="24"/>
        </w:rPr>
        <w:t xml:space="preserve"> </w:t>
      </w:r>
      <w:r w:rsidRPr="000A12B7">
        <w:rPr>
          <w:rFonts w:hint="eastAsia"/>
          <w:b w:val="0"/>
          <w:bCs/>
          <w:sz w:val="24"/>
          <w:szCs w:val="24"/>
        </w:rPr>
        <w:t xml:space="preserve">이를 달성하기 위해서는 체계적인 </w:t>
      </w:r>
      <w:r w:rsidRPr="000A12B7">
        <w:rPr>
          <w:b w:val="0"/>
          <w:bCs/>
          <w:sz w:val="24"/>
          <w:szCs w:val="24"/>
        </w:rPr>
        <w:t>DB</w:t>
      </w:r>
      <w:r w:rsidRPr="000A12B7">
        <w:rPr>
          <w:rFonts w:hint="eastAsia"/>
          <w:b w:val="0"/>
          <w:bCs/>
          <w:sz w:val="24"/>
          <w:szCs w:val="24"/>
        </w:rPr>
        <w:t>와 동적인 웹 애플리케이션은</w:t>
      </w:r>
      <w:r w:rsidRPr="000A12B7">
        <w:rPr>
          <w:b w:val="0"/>
          <w:bCs/>
          <w:sz w:val="24"/>
          <w:szCs w:val="24"/>
        </w:rPr>
        <w:t xml:space="preserve"> </w:t>
      </w:r>
      <w:r w:rsidRPr="000A12B7">
        <w:rPr>
          <w:rFonts w:hint="eastAsia"/>
          <w:b w:val="0"/>
          <w:bCs/>
          <w:sz w:val="24"/>
          <w:szCs w:val="24"/>
        </w:rPr>
        <w:t>반드시 고려해야 하는 사항입니다.</w:t>
      </w:r>
    </w:p>
    <w:p w14:paraId="74FBE766" w14:textId="6E201021" w:rsidR="00AB02A7" w:rsidRDefault="00AB02A7" w:rsidP="000A12B7">
      <w:pPr>
        <w:jc w:val="both"/>
      </w:pPr>
    </w:p>
    <w:p w14:paraId="5F17A4BE" w14:textId="4AC60A6D" w:rsidR="000A12B7" w:rsidRDefault="00EC69FA" w:rsidP="000A12B7">
      <w:pPr>
        <w:jc w:val="both"/>
        <w:rPr>
          <w:sz w:val="24"/>
          <w:szCs w:val="24"/>
          <w:u w:val="single"/>
        </w:rPr>
      </w:pPr>
      <w:r w:rsidRPr="00860B41">
        <w:rPr>
          <w:rFonts w:hint="eastAsia"/>
          <w:sz w:val="24"/>
          <w:szCs w:val="24"/>
          <w:u w:val="single"/>
        </w:rPr>
        <w:t>A</w:t>
      </w:r>
      <w:r w:rsidRPr="00860B41">
        <w:rPr>
          <w:sz w:val="24"/>
          <w:szCs w:val="24"/>
          <w:u w:val="single"/>
        </w:rPr>
        <w:t>ccess</w:t>
      </w:r>
      <w:r w:rsidRPr="00860B41">
        <w:rPr>
          <w:rFonts w:hint="eastAsia"/>
          <w:sz w:val="24"/>
          <w:szCs w:val="24"/>
          <w:u w:val="single"/>
        </w:rPr>
        <w:t xml:space="preserve">를 이용한 </w:t>
      </w:r>
      <w:r w:rsidR="00CC5152" w:rsidRPr="00860B41">
        <w:rPr>
          <w:rFonts w:hint="eastAsia"/>
          <w:sz w:val="24"/>
          <w:szCs w:val="24"/>
          <w:u w:val="single"/>
        </w:rPr>
        <w:t>D</w:t>
      </w:r>
      <w:r w:rsidR="00CC5152" w:rsidRPr="00860B41">
        <w:rPr>
          <w:sz w:val="24"/>
          <w:szCs w:val="24"/>
          <w:u w:val="single"/>
        </w:rPr>
        <w:t xml:space="preserve">B </w:t>
      </w:r>
      <w:r w:rsidRPr="00860B41">
        <w:rPr>
          <w:rFonts w:hint="eastAsia"/>
          <w:sz w:val="24"/>
          <w:szCs w:val="24"/>
          <w:u w:val="single"/>
        </w:rPr>
        <w:t>접근</w:t>
      </w:r>
    </w:p>
    <w:p w14:paraId="2A8AE3CC" w14:textId="2D51D324" w:rsidR="003F4931" w:rsidRDefault="003F4931" w:rsidP="000A12B7">
      <w:pPr>
        <w:jc w:val="both"/>
        <w:rPr>
          <w:sz w:val="24"/>
          <w:szCs w:val="24"/>
          <w:u w:val="single"/>
        </w:rPr>
      </w:pPr>
    </w:p>
    <w:p w14:paraId="371DD13D" w14:textId="72FD1FA3" w:rsidR="003F4931" w:rsidRDefault="003F4931" w:rsidP="003F4931">
      <w:pPr>
        <w:rPr>
          <w:b w:val="0"/>
          <w:bCs/>
          <w:sz w:val="24"/>
          <w:szCs w:val="24"/>
        </w:rPr>
      </w:pPr>
      <w:r w:rsidRPr="003F4931">
        <w:rPr>
          <w:rFonts w:hint="eastAsia"/>
          <w:b w:val="0"/>
          <w:bCs/>
          <w:sz w:val="24"/>
          <w:szCs w:val="24"/>
        </w:rPr>
        <w:t>체계적인</w:t>
      </w:r>
      <w:r w:rsidRPr="003F4931">
        <w:rPr>
          <w:b w:val="0"/>
          <w:bCs/>
          <w:sz w:val="24"/>
          <w:szCs w:val="24"/>
        </w:rPr>
        <w:t xml:space="preserve"> DB를 구축하면 Access를 통해 다음과 같이 저희가 원하는 정보들을 손쉽게 확인할 수 있습니다. </w:t>
      </w:r>
      <w:r>
        <w:rPr>
          <w:rFonts w:hint="eastAsia"/>
          <w:b w:val="0"/>
          <w:bCs/>
          <w:sz w:val="24"/>
          <w:szCs w:val="24"/>
        </w:rPr>
        <w:t xml:space="preserve"> </w:t>
      </w:r>
      <w:r w:rsidRPr="003F4931">
        <w:rPr>
          <w:rFonts w:hint="eastAsia"/>
          <w:b w:val="0"/>
          <w:bCs/>
          <w:sz w:val="24"/>
          <w:szCs w:val="24"/>
        </w:rPr>
        <w:t>예를</w:t>
      </w:r>
      <w:r w:rsidRPr="003F4931">
        <w:rPr>
          <w:b w:val="0"/>
          <w:bCs/>
          <w:sz w:val="24"/>
          <w:szCs w:val="24"/>
        </w:rPr>
        <w:t xml:space="preserve"> 들어 가장 간단하게, 저희는 고객별로 교통 위반 횟수를 확인할 수 있</w:t>
      </w:r>
      <w:r>
        <w:rPr>
          <w:rFonts w:hint="eastAsia"/>
          <w:b w:val="0"/>
          <w:bCs/>
          <w:sz w:val="24"/>
          <w:szCs w:val="24"/>
        </w:rPr>
        <w:t>으며,</w:t>
      </w:r>
      <w:r>
        <w:rPr>
          <w:b w:val="0"/>
          <w:bCs/>
          <w:sz w:val="24"/>
          <w:szCs w:val="24"/>
        </w:rPr>
        <w:t xml:space="preserve"> </w:t>
      </w:r>
      <w:r w:rsidRPr="003F4931">
        <w:rPr>
          <w:b w:val="0"/>
          <w:bCs/>
          <w:sz w:val="24"/>
          <w:szCs w:val="24"/>
        </w:rPr>
        <w:t xml:space="preserve"> 고객별 보험책정 금액도 매우 손쉽고 빠르게 한눈에 확인할 수 있었습니다, </w:t>
      </w:r>
      <w:r>
        <w:rPr>
          <w:rFonts w:hint="eastAsia"/>
          <w:b w:val="0"/>
          <w:bCs/>
          <w:sz w:val="24"/>
          <w:szCs w:val="24"/>
        </w:rPr>
        <w:t xml:space="preserve"> </w:t>
      </w:r>
      <w:r w:rsidRPr="003F4931">
        <w:rPr>
          <w:rFonts w:hint="eastAsia"/>
          <w:b w:val="0"/>
          <w:bCs/>
          <w:sz w:val="24"/>
          <w:szCs w:val="24"/>
        </w:rPr>
        <w:t>또한</w:t>
      </w:r>
      <w:r w:rsidRPr="003F4931">
        <w:rPr>
          <w:b w:val="0"/>
          <w:bCs/>
          <w:sz w:val="24"/>
          <w:szCs w:val="24"/>
        </w:rPr>
        <w:t xml:space="preserve"> 연수입에 따른 보유 자동차 모델과 자동차별 사고기록을 통해 각 고객별로 사고의 강도와 사고별 지점 등에 대해서 확인할 수 있습니다.</w:t>
      </w:r>
    </w:p>
    <w:p w14:paraId="73B3B5F6" w14:textId="5058810C" w:rsidR="00DD3A59" w:rsidRDefault="00DD3A59" w:rsidP="003F4931">
      <w:pPr>
        <w:rPr>
          <w:b w:val="0"/>
          <w:bCs/>
          <w:sz w:val="24"/>
          <w:szCs w:val="24"/>
        </w:rPr>
      </w:pPr>
    </w:p>
    <w:p w14:paraId="6E5B8BBD" w14:textId="490CBE75" w:rsidR="00DD3A59" w:rsidRDefault="00DD3A59" w:rsidP="003F4931">
      <w:pPr>
        <w:rPr>
          <w:b w:val="0"/>
          <w:bCs/>
          <w:sz w:val="24"/>
          <w:szCs w:val="24"/>
        </w:rPr>
      </w:pPr>
    </w:p>
    <w:p w14:paraId="08F35E75" w14:textId="7B7B5AB5" w:rsidR="00DD3A59" w:rsidRDefault="00DD3A59" w:rsidP="003F4931">
      <w:pPr>
        <w:rPr>
          <w:b w:val="0"/>
          <w:bCs/>
          <w:sz w:val="24"/>
          <w:szCs w:val="24"/>
        </w:rPr>
      </w:pPr>
    </w:p>
    <w:p w14:paraId="19A1AAA2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Cs w:val="28"/>
          <w:u w:val="single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Cs w:val="28"/>
          <w:u w:val="single"/>
        </w:rPr>
        <w:lastRenderedPageBreak/>
        <w:t xml:space="preserve">데이터베이스와 </w:t>
      </w:r>
      <w:r w:rsidRPr="00DD3A59">
        <w:rPr>
          <w:rFonts w:asciiTheme="majorEastAsia" w:eastAsiaTheme="majorEastAsia" w:hAnsiTheme="majorEastAsia" w:cs="Batang"/>
          <w:color w:val="002060"/>
          <w:szCs w:val="28"/>
          <w:u w:val="single"/>
        </w:rPr>
        <w:t xml:space="preserve">ER </w:t>
      </w:r>
      <w:r w:rsidRPr="00DD3A59">
        <w:rPr>
          <w:rFonts w:asciiTheme="majorEastAsia" w:eastAsiaTheme="majorEastAsia" w:hAnsiTheme="majorEastAsia" w:cs="Batang" w:hint="eastAsia"/>
          <w:color w:val="002060"/>
          <w:szCs w:val="28"/>
          <w:u w:val="single"/>
        </w:rPr>
        <w:t>모델</w:t>
      </w:r>
    </w:p>
    <w:p w14:paraId="6A1BB9B4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44B018B7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이 회사의 데이터베이스에는 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9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개의 테이블이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보험가입,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보유자동차,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신용도,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사고기록,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교통위반기록,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보험료지불 등이 있다.</w:t>
      </w:r>
    </w:p>
    <w:p w14:paraId="32B0F4A8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49A69225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</w:t>
      </w:r>
    </w:p>
    <w:p w14:paraId="1641695D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 테이블은 보험번호라는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기본키를 갖고 있고,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 외 보험이름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그리고 보험의 커버리지를 나타내는 대인베상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1,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대인배상2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,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대물배상,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자기신체사고,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무보험자동차에 의한 상해,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자기차량손해 등등이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이는 포함되면 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Yes 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포함되지 않으면 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No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로 표시가 된다.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 </w:t>
      </w:r>
    </w:p>
    <w:p w14:paraId="6673D90B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055A670C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</w:t>
      </w:r>
    </w:p>
    <w:p w14:paraId="782FE7FC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 테이블의 기본키는 고객번호이며 고객의 기본 정보(이름,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주민등록번호,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운전면허번호,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전화번호,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주소,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우편번호,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이메일,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성별,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계좌번호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)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등이 포함되며 그 외 고객의 가정과 생활 패턴등을 알기 위해 결혼여부,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부양가족수,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취미,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직업,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학력 등의 항목이 추가되었다.</w:t>
      </w:r>
    </w:p>
    <w:p w14:paraId="60E3AA54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190A350E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</w:t>
      </w:r>
    </w:p>
    <w:p w14:paraId="37A21A13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자동차테이블의 기본키는 등록번호이며,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자동차의 세부정보인 제작년도,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모델,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색상,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마일리지,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자동차번호 등이 포함된다.</w:t>
      </w:r>
    </w:p>
    <w:p w14:paraId="60CF2963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067396AE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사고기록</w:t>
      </w:r>
    </w:p>
    <w:p w14:paraId="1B685147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사고기록 테이블은 사고번호라는 기본키를 가지고 자동차등록번호와 고객번호가 외래키로 들어간다.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 외 사고에 대한 자세한 사항을 알기 위해 사고의 시작 시간,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끝나는 시간,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정확한 위치,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관련된 자동차 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그날의 날씨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등등 세세한 정보를 기록하여 보험 가격을 책정할 때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참고가 되도록 한다.</w:t>
      </w:r>
    </w:p>
    <w:p w14:paraId="0C02CFE3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62EDE8B1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보험가입</w:t>
      </w:r>
    </w:p>
    <w:p w14:paraId="5C04B51A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보험가입 테이블은 보험가입번호라는 기본키를 가지고 보험번호와 고객번호,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자동차등록번호를 외래키로 가진다.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그래서 어떤 고객이 어떤 자동차로 어떤 보험에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lastRenderedPageBreak/>
        <w:t>가입되어있는 지를 나타내준다.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 가입일과 만료일 그리고 고객에 따른 책정금액이 포함된다.</w:t>
      </w:r>
    </w:p>
    <w:p w14:paraId="3BA48861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3210B43A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보유자동차</w:t>
      </w:r>
    </w:p>
    <w:p w14:paraId="45DED762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보유자동차 테이블은 고객번호와 자동차등록번호 이 두개의 기본키를 조합한 복합키를 기본키로 가지며 소유목적과,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소유날짜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,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주운전자여부,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일간마일리지,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그리고 고객이 자동차의 몇 번째 차주인지에 대한 정보를 포함한다.</w:t>
      </w:r>
    </w:p>
    <w:p w14:paraId="10F99AEE" w14:textId="77777777" w:rsidR="00DD3A59" w:rsidRPr="00DD3A59" w:rsidRDefault="00DD3A59" w:rsidP="00DD3A59">
      <w:pPr>
        <w:pStyle w:val="ListParagraph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52B94525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교통위반기록</w:t>
      </w:r>
    </w:p>
    <w:p w14:paraId="289E8E7C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교통위반기록테이블은 번호라는 기본키를 가지며 고객번호를 외래키로 가진다.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교통위반코트,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위반날짜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,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위반장소,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위반내용,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벌점등의 요소를 포함한다.</w:t>
      </w:r>
    </w:p>
    <w:p w14:paraId="65CCF00E" w14:textId="77777777" w:rsidR="00DD3A59" w:rsidRPr="00DD3A59" w:rsidRDefault="00DD3A59" w:rsidP="00DD3A59">
      <w:pPr>
        <w:pStyle w:val="ListParagraph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02222E18" w14:textId="77777777" w:rsidR="00DD3A59" w:rsidRPr="00DD3A59" w:rsidRDefault="00DD3A59" w:rsidP="00DD3A59">
      <w:pPr>
        <w:pStyle w:val="ListParagraph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744EFC7F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신용도</w:t>
      </w:r>
    </w:p>
    <w:p w14:paraId="153993AC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신용도 테이블은 번호라는 기본키를 가지고 고객번호를 외래키로 포함한다.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이 테이블은 고객의 신용정보를 자세히 알기 위해서 만들어진 테이블이다.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연수입,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보유현금자산,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보유주택개수,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대출,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카드보유수,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계좌보유수,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신용점수 등을 포함한다.</w:t>
      </w:r>
    </w:p>
    <w:p w14:paraId="5CE2D785" w14:textId="77777777" w:rsidR="00DD3A59" w:rsidRPr="00DD3A59" w:rsidRDefault="00DD3A59" w:rsidP="00DD3A59">
      <w:pPr>
        <w:pStyle w:val="ListParagraph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0572DF57" w14:textId="77777777" w:rsidR="00DD3A59" w:rsidRPr="00DD3A59" w:rsidRDefault="00DD3A59" w:rsidP="00DD3A59">
      <w:pPr>
        <w:pStyle w:val="ListParagraph"/>
        <w:numPr>
          <w:ilvl w:val="0"/>
          <w:numId w:val="15"/>
        </w:numPr>
        <w:spacing w:line="240" w:lineRule="auto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보험료지불</w:t>
      </w:r>
    </w:p>
    <w:p w14:paraId="22EEADCD" w14:textId="77777777" w:rsidR="00DD3A59" w:rsidRPr="00DD3A59" w:rsidRDefault="00DD3A59" w:rsidP="00DD3A59">
      <w:pPr>
        <w:ind w:left="360"/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보험료지불 테이블은 번호를 기본키로 가지고 보험가입번호를 외래키로 갖는다.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그 외 지불기한,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지불상태,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지불날짜,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지불방법,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카드번호,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은행이름,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입금계좌번호 정보를 포함한다.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</w:p>
    <w:p w14:paraId="398E56DB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24A6F10B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3379F289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685A4CCE" w14:textId="21D1FD8F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0FF915F8" w14:textId="61CC755A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7BBEE89D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6B416F46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4856B49C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u w:val="single"/>
        </w:rPr>
      </w:pPr>
    </w:p>
    <w:p w14:paraId="415B98F7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Cs w:val="28"/>
          <w:u w:val="single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Cs w:val="28"/>
          <w:u w:val="single"/>
        </w:rPr>
        <w:lastRenderedPageBreak/>
        <w:t xml:space="preserve">데이터베이스 스키마 </w:t>
      </w:r>
    </w:p>
    <w:p w14:paraId="720822D4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60094C6C" wp14:editId="5FC5C7B0">
            <wp:extent cx="5943600" cy="2771140"/>
            <wp:effectExtent l="0" t="0" r="0" b="0"/>
            <wp:docPr id="11" name="그림 2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8892A70-A52A-49CF-A40A-24563B5904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2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B8892A70-A52A-49CF-A40A-24563B5904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1CD2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06B77D3C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 w:hint="eastAsia"/>
          <w:noProof/>
          <w:color w:val="002060"/>
          <w:sz w:val="24"/>
          <w:szCs w:val="24"/>
        </w:rPr>
        <w:drawing>
          <wp:inline distT="0" distB="0" distL="0" distR="0" wp14:anchorId="418A9FD3" wp14:editId="7E224946">
            <wp:extent cx="5892800" cy="1317066"/>
            <wp:effectExtent l="0" t="0" r="0" b="3810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798" cy="13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0B36" w14:textId="77777777" w:rsidR="00DD3A59" w:rsidRPr="00B0183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2856FB19" w14:textId="77777777" w:rsidR="00DD3A59" w:rsidRPr="00DD3A59" w:rsidRDefault="00DD3A59" w:rsidP="00DD3A59">
      <w:pPr>
        <w:rPr>
          <w:rFonts w:asciiTheme="majorEastAsia" w:eastAsiaTheme="majorEastAsia" w:hAnsiTheme="majorEastAsia"/>
          <w:color w:val="002060"/>
          <w:szCs w:val="28"/>
          <w:u w:val="single"/>
        </w:rPr>
      </w:pPr>
      <w:r w:rsidRPr="00DD3A59">
        <w:rPr>
          <w:rFonts w:asciiTheme="majorEastAsia" w:eastAsiaTheme="majorEastAsia" w:hAnsiTheme="majorEastAsia" w:hint="eastAsia"/>
          <w:color w:val="002060"/>
          <w:szCs w:val="28"/>
          <w:u w:val="single"/>
        </w:rPr>
        <w:t xml:space="preserve">데이터 베이스 </w:t>
      </w:r>
      <w:r w:rsidRPr="00DD3A59">
        <w:rPr>
          <w:rFonts w:asciiTheme="majorEastAsia" w:eastAsiaTheme="majorEastAsia" w:hAnsiTheme="majorEastAsia"/>
          <w:color w:val="002060"/>
          <w:szCs w:val="28"/>
          <w:u w:val="single"/>
        </w:rPr>
        <w:t>ER</w:t>
      </w:r>
    </w:p>
    <w:p w14:paraId="2BEBB7D0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0CF77637" w14:textId="77777777" w:rsidR="00DD3A59" w:rsidRPr="00B0183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/>
          <w:noProof/>
          <w:color w:val="002060"/>
          <w:sz w:val="24"/>
          <w:szCs w:val="24"/>
        </w:rPr>
        <w:drawing>
          <wp:inline distT="0" distB="0" distL="0" distR="0" wp14:anchorId="04620AA7" wp14:editId="403F64D6">
            <wp:extent cx="4783667" cy="2811426"/>
            <wp:effectExtent l="0" t="0" r="4445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862" cy="28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3BAA" w14:textId="77777777" w:rsidR="00DD3A59" w:rsidRDefault="00DD3A59" w:rsidP="00DD3A59">
      <w:pPr>
        <w:rPr>
          <w:rFonts w:asciiTheme="majorEastAsia" w:eastAsiaTheme="majorEastAsia" w:hAnsiTheme="majorEastAsia"/>
          <w:b w:val="0"/>
          <w:bCs/>
          <w:color w:val="002060"/>
          <w:szCs w:val="28"/>
          <w:u w:val="single"/>
        </w:rPr>
      </w:pPr>
    </w:p>
    <w:p w14:paraId="0C7ED2AE" w14:textId="65EED6F4" w:rsidR="00DD3A59" w:rsidRPr="00DD3A59" w:rsidRDefault="00DD3A59" w:rsidP="00DD3A59">
      <w:pPr>
        <w:rPr>
          <w:rFonts w:asciiTheme="majorEastAsia" w:eastAsiaTheme="majorEastAsia" w:hAnsiTheme="majorEastAsia"/>
          <w:color w:val="002060"/>
          <w:szCs w:val="28"/>
          <w:u w:val="single"/>
        </w:rPr>
      </w:pPr>
      <w:r w:rsidRPr="00DD3A59">
        <w:rPr>
          <w:rFonts w:asciiTheme="majorEastAsia" w:eastAsiaTheme="majorEastAsia" w:hAnsiTheme="majorEastAsia"/>
          <w:color w:val="002060"/>
          <w:szCs w:val="28"/>
          <w:u w:val="single"/>
        </w:rPr>
        <w:lastRenderedPageBreak/>
        <w:t>ER</w:t>
      </w:r>
      <w:r w:rsidRPr="00DD3A59">
        <w:rPr>
          <w:rFonts w:asciiTheme="majorEastAsia" w:eastAsiaTheme="majorEastAsia" w:hAnsiTheme="majorEastAsia" w:hint="eastAsia"/>
          <w:color w:val="002060"/>
          <w:szCs w:val="28"/>
          <w:u w:val="single"/>
        </w:rPr>
        <w:t>모델에 따른 비지니스 규칙</w:t>
      </w:r>
    </w:p>
    <w:p w14:paraId="7865279D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5BAD9A09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아래와 같이 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JJJ_Insurtech Company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의 데이터베이스 모델의 비지니스 규칙은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8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개로 나타낼 수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</w:p>
    <w:p w14:paraId="2DFB299B" w14:textId="77777777" w:rsidR="00DD3A59" w:rsidRPr="00B01839" w:rsidRDefault="00DD3A59" w:rsidP="00DD3A59">
      <w:pPr>
        <w:rPr>
          <w:rFonts w:asciiTheme="majorEastAsia" w:eastAsiaTheme="majorEastAsia" w:hAnsiTheme="majorEastAsia"/>
          <w:noProof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/>
          <w:noProof/>
          <w:color w:val="002060"/>
          <w:sz w:val="24"/>
          <w:szCs w:val="24"/>
        </w:rPr>
        <w:drawing>
          <wp:inline distT="0" distB="0" distL="0" distR="0" wp14:anchorId="5B0C3A1C" wp14:editId="7F1E323D">
            <wp:extent cx="5943600" cy="6776085"/>
            <wp:effectExtent l="0" t="0" r="0" b="571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ED16" w14:textId="77777777" w:rsidR="00DD3A59" w:rsidRPr="00B01839" w:rsidRDefault="00DD3A59" w:rsidP="00DD3A59">
      <w:pPr>
        <w:rPr>
          <w:rFonts w:asciiTheme="majorEastAsia" w:eastAsiaTheme="majorEastAsia" w:hAnsiTheme="majorEastAsia"/>
          <w:noProof/>
          <w:color w:val="002060"/>
          <w:sz w:val="24"/>
          <w:szCs w:val="24"/>
        </w:rPr>
      </w:pPr>
    </w:p>
    <w:p w14:paraId="41470875" w14:textId="77777777" w:rsidR="00DD3A59" w:rsidRDefault="00DD3A59" w:rsidP="00DD3A59">
      <w:pPr>
        <w:rPr>
          <w:rFonts w:asciiTheme="majorEastAsia" w:eastAsiaTheme="majorEastAsia" w:hAnsiTheme="majorEastAsia"/>
          <w:b w:val="0"/>
          <w:bCs/>
          <w:color w:val="002060"/>
          <w:szCs w:val="28"/>
          <w:u w:val="single"/>
        </w:rPr>
      </w:pPr>
    </w:p>
    <w:p w14:paraId="6ECF2D4C" w14:textId="5B32A73F" w:rsidR="00DD3A59" w:rsidRPr="00DD3A59" w:rsidRDefault="00DD3A59" w:rsidP="00DD3A59">
      <w:pPr>
        <w:rPr>
          <w:rFonts w:asciiTheme="majorEastAsia" w:eastAsiaTheme="majorEastAsia" w:hAnsiTheme="majorEastAsia"/>
          <w:color w:val="002060"/>
          <w:szCs w:val="28"/>
          <w:u w:val="single"/>
        </w:rPr>
      </w:pPr>
      <w:r w:rsidRPr="00DD3A59">
        <w:rPr>
          <w:rFonts w:asciiTheme="majorEastAsia" w:eastAsiaTheme="majorEastAsia" w:hAnsiTheme="majorEastAsia" w:hint="eastAsia"/>
          <w:color w:val="002060"/>
          <w:szCs w:val="28"/>
          <w:u w:val="single"/>
        </w:rPr>
        <w:lastRenderedPageBreak/>
        <w:t>정보 추출</w:t>
      </w:r>
    </w:p>
    <w:p w14:paraId="1D09A151" w14:textId="77777777" w:rsidR="00DD3A59" w:rsidRPr="00B01839" w:rsidRDefault="00DD3A59" w:rsidP="00DD3A59">
      <w:pPr>
        <w:rPr>
          <w:rFonts w:asciiTheme="majorEastAsia" w:eastAsiaTheme="majorEastAsia" w:hAnsiTheme="majorEastAsia"/>
          <w:b w:val="0"/>
          <w:bCs/>
          <w:color w:val="002060"/>
          <w:szCs w:val="28"/>
          <w:u w:val="single"/>
        </w:rPr>
      </w:pPr>
    </w:p>
    <w:p w14:paraId="157E58B3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위의 데이터베스를 바탕으로 여러가지 유용한 정보를 쿼리를 통해서 추출할 수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</w:p>
    <w:p w14:paraId="2B1D8E51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아래의 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>4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가지 예에서  다양하게 정보를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추출하여 사용할 수 있음을 확인할 수 있다.</w:t>
      </w:r>
    </w:p>
    <w:p w14:paraId="27E97140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41AA6417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 xml:space="preserve">쿼리1-고객별 교통위반횟수   </w:t>
      </w:r>
    </w:p>
    <w:p w14:paraId="40CE96E7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고객과 교통위반기록 테이블을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고객번호에 따라 조인하여 고객 당 교통위반 횟수가 얼마나 되는 지 정보를 알 수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이 정보는 보험금액을 책정할 때 중요하게 고려되는 요소라 사료된다.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 xml:space="preserve"> </w:t>
      </w:r>
    </w:p>
    <w:p w14:paraId="507FFFDF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447A47D8" wp14:editId="6AE9907A">
            <wp:extent cx="5833533" cy="3261419"/>
            <wp:effectExtent l="0" t="0" r="0" b="2540"/>
            <wp:docPr id="15" name="그림 3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5F0A6E-1D1C-44A0-B5A2-C1B22C590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3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1E5F0A6E-1D1C-44A0-B5A2-C1B22C590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08" cy="32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F3B0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67D2419A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0BB418F6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637151E0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0CB30F79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64060297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3407636E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76643389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69F9EC95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7D5F9247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618FA43A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7B03082B" w14:textId="77777777" w:rsidR="00DD3A5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1CAFECFB" w14:textId="695EF5A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lastRenderedPageBreak/>
        <w:t>결과</w:t>
      </w:r>
    </w:p>
    <w:p w14:paraId="24231427" w14:textId="77777777" w:rsidR="00DD3A59" w:rsidRPr="00B0183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/>
          <w:noProof/>
          <w:color w:val="002060"/>
          <w:sz w:val="24"/>
          <w:szCs w:val="24"/>
        </w:rPr>
        <w:drawing>
          <wp:inline distT="0" distB="0" distL="0" distR="0" wp14:anchorId="342BC068" wp14:editId="0D8129C7">
            <wp:extent cx="4833370" cy="2971800"/>
            <wp:effectExtent l="0" t="0" r="5715" b="0"/>
            <wp:docPr id="18" name="그림 2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1C6A8D3-229C-458A-96AE-800867AE2C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1C6A8D3-229C-458A-96AE-800867AE2C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382" cy="29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F422" w14:textId="77777777" w:rsidR="00DD3A59" w:rsidRPr="00B01839" w:rsidRDefault="00DD3A59" w:rsidP="00DD3A59">
      <w:pPr>
        <w:rPr>
          <w:rFonts w:asciiTheme="majorEastAsia" w:eastAsiaTheme="majorEastAsia" w:hAnsiTheme="majorEastAsia"/>
          <w:color w:val="002060"/>
          <w:sz w:val="24"/>
          <w:szCs w:val="24"/>
        </w:rPr>
      </w:pPr>
    </w:p>
    <w:p w14:paraId="684A9FA1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쿼리2</w:t>
      </w:r>
      <w:r w:rsidRPr="00DD3A59">
        <w:rPr>
          <w:rFonts w:asciiTheme="majorEastAsia" w:eastAsiaTheme="majorEastAsia" w:hAnsiTheme="majorEastAsia" w:cs="Batang"/>
          <w:color w:val="002060"/>
          <w:sz w:val="24"/>
          <w:szCs w:val="24"/>
        </w:rPr>
        <w:t>-</w:t>
      </w: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고객별 보험책정금액</w:t>
      </w:r>
    </w:p>
    <w:p w14:paraId="11DAD741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고객과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보험가입 테이블을 조인하여서 고객별로 보험책정금액을 알 수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고객의 사고 기록이라던지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보유모델에 따라 보험기본료에서 상향되거나 하향 될 수 있기 때문에 고객별로 보험책정금액을 불러오는 것은 중요하다고 볼 수 있다.</w:t>
      </w:r>
    </w:p>
    <w:p w14:paraId="1380A472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2F2C8286" wp14:editId="5998103E">
            <wp:extent cx="5943600" cy="3432175"/>
            <wp:effectExtent l="0" t="0" r="0" b="0"/>
            <wp:docPr id="9" name="그림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25CE65-5946-437C-B368-004A6367FA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A25CE65-5946-437C-B368-004A6367FA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05AE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1068A604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493155FF" w14:textId="19669B83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lastRenderedPageBreak/>
        <w:t>결과</w:t>
      </w:r>
    </w:p>
    <w:p w14:paraId="04BCF467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39B3F1E4" wp14:editId="475389BA">
            <wp:extent cx="5943600" cy="3423920"/>
            <wp:effectExtent l="0" t="0" r="0" b="5080"/>
            <wp:docPr id="14" name="그림 13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08E04B2-12C9-45CD-AA02-8748055EC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08E04B2-12C9-45CD-AA02-8748055EC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C1F2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65355966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쿼리3</w:t>
      </w:r>
      <w:r w:rsidRPr="00DD3A59">
        <w:rPr>
          <w:rFonts w:asciiTheme="majorEastAsia" w:eastAsiaTheme="majorEastAsia" w:hAnsiTheme="majorEastAsia" w:cs="Batang"/>
          <w:color w:val="002060"/>
          <w:sz w:val="24"/>
          <w:szCs w:val="24"/>
        </w:rPr>
        <w:t>-</w:t>
      </w: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연수입에 따른 보험에 가입된 자동차모델</w:t>
      </w:r>
    </w:p>
    <w:p w14:paraId="4AB37AE4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고객, 신용도,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보유자동차,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자동차 이 네가지 테이블을 조인하여 고객의 연수입에 따른 보유자동차 모델을 알 수 있다.</w:t>
      </w:r>
      <w:r w:rsidRPr="00DD3A59"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  <w:t xml:space="preserve"> </w:t>
      </w: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이 쿼리는 고객의 경제적 상황에 따른 보유자동차모델을 알아 볼 수 있고 차 후 추천할 수 있는 보험상품을 미리 예상할 수 있다.</w:t>
      </w:r>
    </w:p>
    <w:p w14:paraId="627E58B0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241D4C4E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6AD76C80" wp14:editId="656A52B9">
            <wp:extent cx="6013127" cy="2032000"/>
            <wp:effectExtent l="0" t="0" r="0" b="0"/>
            <wp:docPr id="10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A38B2B-D81A-4411-82B3-99739E4C42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A38B2B-D81A-4411-82B3-99739E4C42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257" cy="203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0330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</w:rPr>
      </w:pPr>
    </w:p>
    <w:p w14:paraId="4257FA6A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</w:rPr>
      </w:pPr>
    </w:p>
    <w:p w14:paraId="69F3AC60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6EBAF72B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144961ED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442E9444" w14:textId="15A92050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lastRenderedPageBreak/>
        <w:t>결과</w:t>
      </w:r>
    </w:p>
    <w:p w14:paraId="49FAD3C9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3AF47686" wp14:editId="4F73BB0F">
            <wp:extent cx="4436533" cy="2611677"/>
            <wp:effectExtent l="0" t="0" r="0" b="5080"/>
            <wp:docPr id="12" name="그림 2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88942A8-769C-4637-8822-60DC2E7ADD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88942A8-769C-4637-8822-60DC2E7ADD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860" cy="26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B31E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0E334B5C" w14:textId="77777777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쿼리4</w:t>
      </w:r>
      <w:r w:rsidRPr="00DD3A59">
        <w:rPr>
          <w:rFonts w:asciiTheme="majorEastAsia" w:eastAsiaTheme="majorEastAsia" w:hAnsiTheme="majorEastAsia" w:cs="Batang"/>
          <w:color w:val="002060"/>
          <w:sz w:val="24"/>
          <w:szCs w:val="24"/>
        </w:rPr>
        <w:t>-</w:t>
      </w: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t>자동차별 사고기록</w:t>
      </w:r>
    </w:p>
    <w:p w14:paraId="60DECA82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</w:p>
    <w:p w14:paraId="5E0BBF02" w14:textId="77777777" w:rsidR="00DD3A59" w:rsidRP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b w:val="0"/>
          <w:bCs/>
          <w:color w:val="002060"/>
          <w:sz w:val="24"/>
          <w:szCs w:val="24"/>
        </w:rPr>
        <w:t>고객이 보유자동차의 첫번째 소유자가 아닐 경우에도 자동차의 번호만 있으면 해당 자동차의 사고기록을 모두 볼 수 있어 현재 고객이 소유하고 있는 자동차에 대한 정보를 세세하게 알 수 있다.</w:t>
      </w:r>
    </w:p>
    <w:p w14:paraId="03AB8B25" w14:textId="77777777" w:rsidR="00DD3A59" w:rsidRPr="00B0183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B01839">
        <w:rPr>
          <w:rFonts w:asciiTheme="majorEastAsia" w:eastAsiaTheme="majorEastAsia" w:hAnsiTheme="majorEastAsia" w:cs="Batang"/>
          <w:noProof/>
          <w:color w:val="002060"/>
          <w:sz w:val="24"/>
          <w:szCs w:val="24"/>
        </w:rPr>
        <w:drawing>
          <wp:inline distT="0" distB="0" distL="0" distR="0" wp14:anchorId="25DC1A20" wp14:editId="07E2F1C7">
            <wp:extent cx="5943600" cy="3289300"/>
            <wp:effectExtent l="0" t="0" r="0" b="0"/>
            <wp:docPr id="19" name="그림 3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674CCC0-24C3-4530-8CD2-7689D91B95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9674CCC0-24C3-4530-8CD2-7689D91B95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A1DD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7799C2F7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12EC29B6" w14:textId="77777777" w:rsidR="00DD3A59" w:rsidRDefault="00DD3A59" w:rsidP="00DD3A59">
      <w:pPr>
        <w:rPr>
          <w:rFonts w:asciiTheme="majorEastAsia" w:eastAsiaTheme="majorEastAsia" w:hAnsiTheme="majorEastAsia" w:cs="Batang"/>
          <w:b w:val="0"/>
          <w:bCs/>
          <w:color w:val="002060"/>
          <w:sz w:val="24"/>
          <w:szCs w:val="24"/>
        </w:rPr>
      </w:pPr>
    </w:p>
    <w:p w14:paraId="6705AEA1" w14:textId="60D97F0E" w:rsidR="00DD3A59" w:rsidRPr="00DD3A59" w:rsidRDefault="00DD3A59" w:rsidP="00DD3A59">
      <w:pPr>
        <w:rPr>
          <w:rFonts w:asciiTheme="majorEastAsia" w:eastAsiaTheme="majorEastAsia" w:hAnsiTheme="majorEastAsia" w:cs="Batang"/>
          <w:color w:val="002060"/>
          <w:sz w:val="24"/>
          <w:szCs w:val="24"/>
        </w:rPr>
      </w:pPr>
      <w:r w:rsidRPr="00DD3A59">
        <w:rPr>
          <w:rFonts w:asciiTheme="majorEastAsia" w:eastAsiaTheme="majorEastAsia" w:hAnsiTheme="majorEastAsia" w:cs="Batang" w:hint="eastAsia"/>
          <w:color w:val="002060"/>
          <w:sz w:val="24"/>
          <w:szCs w:val="24"/>
        </w:rPr>
        <w:lastRenderedPageBreak/>
        <w:t>결과</w:t>
      </w:r>
    </w:p>
    <w:p w14:paraId="4653D866" w14:textId="77777777" w:rsidR="00DD3A59" w:rsidRDefault="00DD3A59" w:rsidP="003F4931">
      <w:pPr>
        <w:rPr>
          <w:b w:val="0"/>
          <w:bCs/>
          <w:sz w:val="24"/>
          <w:szCs w:val="24"/>
        </w:rPr>
      </w:pPr>
    </w:p>
    <w:p w14:paraId="1B300C2A" w14:textId="58C89C3B" w:rsidR="003F4931" w:rsidRDefault="00DD3A59" w:rsidP="003F4931">
      <w:pPr>
        <w:rPr>
          <w:b w:val="0"/>
          <w:bCs/>
          <w:sz w:val="24"/>
          <w:szCs w:val="24"/>
        </w:rPr>
      </w:pPr>
      <w:r w:rsidRPr="00E3380F">
        <w:rPr>
          <w:rFonts w:ascii="Batang" w:eastAsia="Batang" w:hAnsi="Batang" w:cs="Batang"/>
          <w:noProof/>
        </w:rPr>
        <w:drawing>
          <wp:inline distT="0" distB="0" distL="0" distR="0" wp14:anchorId="231E752D" wp14:editId="62820ED8">
            <wp:extent cx="5943600" cy="2498725"/>
            <wp:effectExtent l="0" t="0" r="0" b="3175"/>
            <wp:docPr id="20" name="그림 2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00796A6-26A8-4046-B899-42A53CB557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00796A6-26A8-4046-B899-42A53CB557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7BCF" w14:textId="77777777" w:rsidR="00A572B1" w:rsidRDefault="00A572B1" w:rsidP="00A572B1">
      <w:pPr>
        <w:rPr>
          <w:b w:val="0"/>
          <w:bCs/>
          <w:sz w:val="24"/>
          <w:szCs w:val="24"/>
          <w:u w:val="single"/>
        </w:rPr>
      </w:pPr>
    </w:p>
    <w:p w14:paraId="7BADA67E" w14:textId="296DAFD6" w:rsidR="00A572B1" w:rsidRPr="00A572B1" w:rsidRDefault="00A572B1" w:rsidP="00A572B1">
      <w:pPr>
        <w:rPr>
          <w:szCs w:val="28"/>
          <w:u w:val="single"/>
        </w:rPr>
      </w:pPr>
      <w:r w:rsidRPr="00A572B1">
        <w:rPr>
          <w:rFonts w:hint="eastAsia"/>
          <w:szCs w:val="28"/>
          <w:u w:val="single"/>
        </w:rPr>
        <w:t>W</w:t>
      </w:r>
      <w:r w:rsidRPr="00A572B1">
        <w:rPr>
          <w:szCs w:val="28"/>
          <w:u w:val="single"/>
        </w:rPr>
        <w:t>eb Application</w:t>
      </w:r>
      <w:r w:rsidRPr="00A572B1">
        <w:rPr>
          <w:rFonts w:hint="eastAsia"/>
          <w:szCs w:val="28"/>
          <w:u w:val="single"/>
        </w:rPr>
        <w:t>에 대한 소개</w:t>
      </w:r>
    </w:p>
    <w:p w14:paraId="4FD9221D" w14:textId="77777777" w:rsidR="00A572B1" w:rsidRDefault="00A572B1" w:rsidP="00A572B1">
      <w:pPr>
        <w:rPr>
          <w:b w:val="0"/>
          <w:bCs/>
          <w:sz w:val="24"/>
          <w:szCs w:val="24"/>
        </w:rPr>
      </w:pPr>
    </w:p>
    <w:p w14:paraId="57FE9391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웹 애플리케이션 또는 웹 앱은 인터넷을 통하여 웹 브라우저에서 이용가능한 응용 소프트웨어를 말합니다.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 xml:space="preserve">웹 애플리케이션은 </w:t>
      </w:r>
      <w:r>
        <w:rPr>
          <w:b w:val="0"/>
          <w:bCs/>
          <w:sz w:val="24"/>
          <w:szCs w:val="24"/>
        </w:rPr>
        <w:t>Client</w:t>
      </w:r>
      <w:r>
        <w:rPr>
          <w:rFonts w:hint="eastAsia"/>
          <w:b w:val="0"/>
          <w:bCs/>
          <w:sz w:val="24"/>
          <w:szCs w:val="24"/>
        </w:rPr>
        <w:t>로서 웹 브라우저를 사용하는 사람들이 많기에 인기를 계속해서 누리고 있습니다.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 xml:space="preserve">현존하는 모든 </w:t>
      </w:r>
      <w:r>
        <w:rPr>
          <w:b w:val="0"/>
          <w:bCs/>
          <w:sz w:val="24"/>
          <w:szCs w:val="24"/>
        </w:rPr>
        <w:t>PC</w:t>
      </w:r>
      <w:r>
        <w:rPr>
          <w:rFonts w:hint="eastAsia"/>
          <w:b w:val="0"/>
          <w:bCs/>
          <w:sz w:val="24"/>
          <w:szCs w:val="24"/>
        </w:rPr>
        <w:t>에 소프트웨어를 배포하여 설치하지 않아도 웹 애플리케이션을 유지 관리 보수가 가능하다는 점이 가장 큰 장점 중 하나로 뽑을 수 있습니다.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웹 애플리케이션은 웹 메일,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온라인거래</w:t>
      </w:r>
      <w:r>
        <w:rPr>
          <w:b w:val="0"/>
          <w:bCs/>
          <w:sz w:val="24"/>
          <w:szCs w:val="24"/>
        </w:rPr>
        <w:t xml:space="preserve">, </w:t>
      </w:r>
      <w:r>
        <w:rPr>
          <w:rFonts w:hint="eastAsia"/>
          <w:b w:val="0"/>
          <w:bCs/>
          <w:sz w:val="24"/>
          <w:szCs w:val="24"/>
        </w:rPr>
        <w:t>블로그 및 게시판,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게임 등 다양한 기능을 가능하게 합니다.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이러한 웹 애플리케이션에 동적 웹 페이지와 정적 웹 페이지가 있는데,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데이터베이스와 연결되는 것이 동적 웹 페이지라고 볼 수 있습니다.</w:t>
      </w:r>
    </w:p>
    <w:p w14:paraId="5C700421" w14:textId="77777777" w:rsidR="00A572B1" w:rsidRDefault="00A572B1" w:rsidP="00A572B1">
      <w:pPr>
        <w:rPr>
          <w:b w:val="0"/>
          <w:bCs/>
          <w:sz w:val="24"/>
          <w:szCs w:val="24"/>
        </w:rPr>
      </w:pPr>
    </w:p>
    <w:p w14:paraId="505B59C0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 xml:space="preserve">따라서 저희가 구축한 웹 어플리케이션은 로그인 </w:t>
      </w:r>
      <w:r>
        <w:rPr>
          <w:b w:val="0"/>
          <w:bCs/>
          <w:sz w:val="24"/>
          <w:szCs w:val="24"/>
        </w:rPr>
        <w:t>HTML</w:t>
      </w:r>
      <w:r>
        <w:rPr>
          <w:rFonts w:hint="eastAsia"/>
          <w:b w:val="0"/>
          <w:bCs/>
          <w:sz w:val="24"/>
          <w:szCs w:val="24"/>
        </w:rPr>
        <w:t xml:space="preserve"> </w:t>
      </w:r>
      <w:r>
        <w:rPr>
          <w:b w:val="0"/>
          <w:bCs/>
          <w:sz w:val="24"/>
          <w:szCs w:val="24"/>
        </w:rPr>
        <w:t>Form</w:t>
      </w:r>
      <w:r>
        <w:rPr>
          <w:rFonts w:hint="eastAsia"/>
          <w:b w:val="0"/>
          <w:bCs/>
          <w:sz w:val="24"/>
          <w:szCs w:val="24"/>
        </w:rPr>
        <w:t>을 첨부하고,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텍스트 필드와 선택 필드 및 고객들이 정보를 기입하거나 선택할 수 있도록 모든 필드들을 첨부하였으므로 동적 웹페이지를 구현했다고 볼 수 있습니다.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간략한 저희 회사에 대한 소개 및 특징,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직원 소개</w:t>
      </w:r>
      <w:r>
        <w:rPr>
          <w:b w:val="0"/>
          <w:bCs/>
          <w:sz w:val="24"/>
          <w:szCs w:val="24"/>
        </w:rPr>
        <w:t xml:space="preserve">, </w:t>
      </w:r>
      <w:r>
        <w:rPr>
          <w:rFonts w:hint="eastAsia"/>
          <w:b w:val="0"/>
          <w:bCs/>
          <w:sz w:val="24"/>
          <w:szCs w:val="24"/>
        </w:rPr>
        <w:t>위치정보를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첨부하였습니다.</w:t>
      </w:r>
    </w:p>
    <w:p w14:paraId="5B8F0CF0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C0BBC2" wp14:editId="5CEFE0C9">
            <wp:extent cx="6312783" cy="3462007"/>
            <wp:effectExtent l="0" t="0" r="0" b="5715"/>
            <wp:docPr id="4" name="그림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9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-460" t="8227" r="1381" b="4831"/>
                    <a:stretch/>
                  </pic:blipFill>
                  <pic:spPr bwMode="auto">
                    <a:xfrm>
                      <a:off x="0" y="0"/>
                      <a:ext cx="6312910" cy="346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4C80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8F5AA7" wp14:editId="0B95BE7E">
            <wp:extent cx="6327453" cy="3232184"/>
            <wp:effectExtent l="0" t="0" r="0" b="6350"/>
            <wp:docPr id="21" name="그림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10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155" t="7367" r="531" b="11457"/>
                    <a:stretch/>
                  </pic:blipFill>
                  <pic:spPr bwMode="auto">
                    <a:xfrm>
                      <a:off x="0" y="0"/>
                      <a:ext cx="6328020" cy="323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80E6" w14:textId="77777777" w:rsidR="00A572B1" w:rsidRDefault="00A572B1" w:rsidP="00A572B1">
      <w:pPr>
        <w:rPr>
          <w:b w:val="0"/>
          <w:bCs/>
          <w:sz w:val="24"/>
          <w:szCs w:val="24"/>
        </w:rPr>
      </w:pPr>
    </w:p>
    <w:p w14:paraId="2B64CC73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9AB23" wp14:editId="0FE71C82">
            <wp:extent cx="2752980" cy="3320201"/>
            <wp:effectExtent l="0" t="0" r="0" b="0"/>
            <wp:docPr id="22" name="그림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11" descr="Graphical user interface, application, Word&#10;&#10;Description automatically generated"/>
                    <pic:cNvPicPr/>
                  </pic:nvPicPr>
                  <pic:blipFill rotWithShape="1">
                    <a:blip r:embed="rId23"/>
                    <a:srcRect l="29777" t="7368" r="27009" b="9239"/>
                    <a:stretch/>
                  </pic:blipFill>
                  <pic:spPr bwMode="auto">
                    <a:xfrm>
                      <a:off x="0" y="0"/>
                      <a:ext cx="2753438" cy="332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D62F2" wp14:editId="3E09AED6">
            <wp:extent cx="3207735" cy="3373989"/>
            <wp:effectExtent l="0" t="0" r="0" b="0"/>
            <wp:docPr id="23" name="그림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12" descr="Graphical user interface, website&#10;&#10;Description automatically generated"/>
                    <pic:cNvPicPr/>
                  </pic:nvPicPr>
                  <pic:blipFill rotWithShape="1">
                    <a:blip r:embed="rId24"/>
                    <a:srcRect l="24865" t="6876" r="24784" b="8383"/>
                    <a:stretch/>
                  </pic:blipFill>
                  <pic:spPr bwMode="auto">
                    <a:xfrm>
                      <a:off x="0" y="0"/>
                      <a:ext cx="3208158" cy="337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429E6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85282E" wp14:editId="5363176B">
            <wp:extent cx="2963243" cy="2889895"/>
            <wp:effectExtent l="0" t="0" r="8890" b="5715"/>
            <wp:docPr id="24" name="그림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13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28472" t="6753" r="25017" b="20668"/>
                    <a:stretch/>
                  </pic:blipFill>
                  <pic:spPr bwMode="auto">
                    <a:xfrm>
                      <a:off x="0" y="0"/>
                      <a:ext cx="2963482" cy="289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6523E" wp14:editId="0B0DDD5B">
            <wp:extent cx="3075710" cy="1064551"/>
            <wp:effectExtent l="0" t="0" r="0" b="2540"/>
            <wp:docPr id="25" name="그림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14" descr="Graphical user interface, application, website&#10;&#10;Description automatically generated"/>
                    <pic:cNvPicPr/>
                  </pic:nvPicPr>
                  <pic:blipFill rotWithShape="1">
                    <a:blip r:embed="rId26"/>
                    <a:srcRect l="-154" t="50347" r="975" b="8875"/>
                    <a:stretch/>
                  </pic:blipFill>
                  <pic:spPr bwMode="auto">
                    <a:xfrm>
                      <a:off x="0" y="0"/>
                      <a:ext cx="3087597" cy="106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83965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또한,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요즘은 웹 어플리케이션을 만들 때 모바일 장치를 대상으로 하는 여러 방법이 있는데,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반응형 웹 디자인,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프로그레시브 웹 앱,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네이티브 앱,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하이브리드 앱 등이 있습니다.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다양한 변형이 존재하겠지만,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 xml:space="preserve">웹 애플리케이션은 주로 </w:t>
      </w:r>
      <w:r>
        <w:rPr>
          <w:b w:val="0"/>
          <w:bCs/>
          <w:sz w:val="24"/>
          <w:szCs w:val="24"/>
        </w:rPr>
        <w:t>3</w:t>
      </w:r>
      <w:r>
        <w:rPr>
          <w:rFonts w:hint="eastAsia"/>
          <w:b w:val="0"/>
          <w:bCs/>
          <w:sz w:val="24"/>
          <w:szCs w:val="24"/>
        </w:rPr>
        <w:t>계층 애플리케이션으로 구축이 됩니다.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가장 흔한 것은,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첫 번째 계층으로 웹 브라우저입니다.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중간 계층이 동적 웹 페이지입니다.</w:t>
      </w:r>
      <w:r>
        <w:rPr>
          <w:b w:val="0"/>
          <w:bCs/>
          <w:sz w:val="24"/>
          <w:szCs w:val="24"/>
        </w:rPr>
        <w:t xml:space="preserve">  </w:t>
      </w:r>
      <w:r>
        <w:rPr>
          <w:rFonts w:hint="eastAsia"/>
          <w:b w:val="0"/>
          <w:bCs/>
          <w:sz w:val="24"/>
          <w:szCs w:val="24"/>
        </w:rPr>
        <w:t>저희는 정작과 동적 그 중간이라고 볼 수 있습니다.</w:t>
      </w:r>
      <w:r>
        <w:rPr>
          <w:b w:val="0"/>
          <w:bCs/>
          <w:sz w:val="24"/>
          <w:szCs w:val="24"/>
        </w:rPr>
        <w:t xml:space="preserve"> </w:t>
      </w:r>
      <w:r>
        <w:rPr>
          <w:rFonts w:hint="eastAsia"/>
          <w:b w:val="0"/>
          <w:bCs/>
          <w:sz w:val="24"/>
          <w:szCs w:val="24"/>
        </w:rPr>
        <w:t>마지막으로 세 번째 계층이 데이터베이스에 쿼리를 보내고 자료를 업데이트하며 사용자 인터페이스를 만드는 중간 계층에게 요청을 보내는 것입니다.</w:t>
      </w:r>
      <w:r>
        <w:rPr>
          <w:b w:val="0"/>
          <w:bCs/>
          <w:sz w:val="24"/>
          <w:szCs w:val="24"/>
        </w:rPr>
        <w:t xml:space="preserve"> </w:t>
      </w:r>
    </w:p>
    <w:p w14:paraId="6B4E8D30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1B4D1" wp14:editId="2CB277B7">
            <wp:extent cx="2308005" cy="3668749"/>
            <wp:effectExtent l="0" t="0" r="0" b="8255"/>
            <wp:docPr id="26" name="그림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15" descr="Graphical user interface&#10;&#10;Description automatically generated"/>
                    <pic:cNvPicPr/>
                  </pic:nvPicPr>
                  <pic:blipFill rotWithShape="1">
                    <a:blip r:embed="rId27"/>
                    <a:srcRect t="11152" r="404" b="15623"/>
                    <a:stretch/>
                  </pic:blipFill>
                  <pic:spPr bwMode="auto">
                    <a:xfrm>
                      <a:off x="0" y="0"/>
                      <a:ext cx="2317384" cy="368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76D63" wp14:editId="131C5ADD">
            <wp:extent cx="1951046" cy="3615364"/>
            <wp:effectExtent l="0" t="0" r="0" b="4445"/>
            <wp:docPr id="27" name="그림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16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323" t="7101" r="1811" b="9021"/>
                    <a:stretch/>
                  </pic:blipFill>
                  <pic:spPr bwMode="auto">
                    <a:xfrm>
                      <a:off x="0" y="0"/>
                      <a:ext cx="1961399" cy="363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69957" wp14:editId="60C57C44">
            <wp:extent cx="1926597" cy="3658369"/>
            <wp:effectExtent l="0" t="0" r="0" b="0"/>
            <wp:docPr id="28" name="그림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17" descr="Text, letter&#10;&#10;Description automatically generated"/>
                    <pic:cNvPicPr/>
                  </pic:nvPicPr>
                  <pic:blipFill rotWithShape="1">
                    <a:blip r:embed="rId29"/>
                    <a:srcRect l="647" t="6901" r="3111" b="8573"/>
                    <a:stretch/>
                  </pic:blipFill>
                  <pic:spPr bwMode="auto">
                    <a:xfrm>
                      <a:off x="0" y="0"/>
                      <a:ext cx="1941326" cy="368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B5ECD" w14:textId="77777777" w:rsidR="00A572B1" w:rsidRDefault="00A572B1" w:rsidP="00A572B1">
      <w:pPr>
        <w:rPr>
          <w:b w:val="0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3D187E" wp14:editId="29E160CF">
            <wp:extent cx="2273776" cy="4120447"/>
            <wp:effectExtent l="0" t="0" r="0" b="0"/>
            <wp:docPr id="29" name="그림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18" descr="Graphical user interface&#10;&#10;Description automatically generated"/>
                    <pic:cNvPicPr/>
                  </pic:nvPicPr>
                  <pic:blipFill rotWithShape="1">
                    <a:blip r:embed="rId30"/>
                    <a:srcRect l="-757" t="6701" r="1163" b="9822"/>
                    <a:stretch/>
                  </pic:blipFill>
                  <pic:spPr bwMode="auto">
                    <a:xfrm>
                      <a:off x="0" y="0"/>
                      <a:ext cx="2280054" cy="413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BA02B" wp14:editId="5E4C6996">
            <wp:extent cx="2441370" cy="4229711"/>
            <wp:effectExtent l="0" t="0" r="0" b="0"/>
            <wp:docPr id="30" name="그림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19" descr="Graphical user interface, text, application&#10;&#10;Description automatically generated"/>
                    <pic:cNvPicPr/>
                  </pic:nvPicPr>
                  <pic:blipFill rotWithShape="1">
                    <a:blip r:embed="rId31"/>
                    <a:srcRect l="216" t="7302" r="1055" b="13583"/>
                    <a:stretch/>
                  </pic:blipFill>
                  <pic:spPr bwMode="auto">
                    <a:xfrm>
                      <a:off x="0" y="0"/>
                      <a:ext cx="2450669" cy="424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755CB" w14:textId="286222F4" w:rsidR="003F4931" w:rsidRPr="003F4931" w:rsidRDefault="003F4931" w:rsidP="003F4931">
      <w:pPr>
        <w:rPr>
          <w:b w:val="0"/>
          <w:bCs/>
          <w:sz w:val="24"/>
          <w:szCs w:val="24"/>
        </w:rPr>
      </w:pPr>
    </w:p>
    <w:sectPr w:rsidR="003F4931" w:rsidRPr="003F4931" w:rsidSect="00AB02A7">
      <w:headerReference w:type="default" r:id="rId32"/>
      <w:footerReference w:type="default" r:id="rId3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ED5103" w14:textId="77777777" w:rsidR="00BA5B4A" w:rsidRDefault="00BA5B4A">
      <w:r>
        <w:separator/>
      </w:r>
    </w:p>
    <w:p w14:paraId="4F49DB7F" w14:textId="77777777" w:rsidR="00BA5B4A" w:rsidRDefault="00BA5B4A"/>
  </w:endnote>
  <w:endnote w:type="continuationSeparator" w:id="0">
    <w:p w14:paraId="5ECA6DA1" w14:textId="77777777" w:rsidR="00BA5B4A" w:rsidRDefault="00BA5B4A">
      <w:r>
        <w:continuationSeparator/>
      </w:r>
    </w:p>
    <w:p w14:paraId="16DC91FB" w14:textId="77777777" w:rsidR="00BA5B4A" w:rsidRDefault="00BA5B4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108B64" w14:textId="77777777" w:rsidR="00DF027C" w:rsidRPr="00240586" w:rsidRDefault="00DF027C">
        <w:pPr>
          <w:pStyle w:val="Footer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BC03CBE" w14:textId="77777777" w:rsidR="00DF027C" w:rsidRPr="00240586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BC288A" w14:textId="77777777" w:rsidR="00BA5B4A" w:rsidRDefault="00BA5B4A">
      <w:r>
        <w:separator/>
      </w:r>
    </w:p>
    <w:p w14:paraId="726C3189" w14:textId="77777777" w:rsidR="00BA5B4A" w:rsidRDefault="00BA5B4A"/>
  </w:footnote>
  <w:footnote w:type="continuationSeparator" w:id="0">
    <w:p w14:paraId="37783B8C" w14:textId="77777777" w:rsidR="00BA5B4A" w:rsidRDefault="00BA5B4A">
      <w:r>
        <w:continuationSeparator/>
      </w:r>
    </w:p>
    <w:p w14:paraId="1A912E0C" w14:textId="77777777" w:rsidR="00BA5B4A" w:rsidRDefault="00BA5B4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02A72DED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2FF5C584" w14:textId="77777777" w:rsidR="00D077E9" w:rsidRPr="00240586" w:rsidRDefault="00D077E9">
          <w:pPr>
            <w:pStyle w:val="Header"/>
          </w:pPr>
        </w:p>
      </w:tc>
    </w:tr>
  </w:tbl>
  <w:p w14:paraId="62998FD3" w14:textId="77777777" w:rsidR="00D077E9" w:rsidRPr="00240586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090341"/>
    <w:multiLevelType w:val="multilevel"/>
    <w:tmpl w:val="2782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algun Gothic" w:eastAsia="Malgun Gothic" w:hAnsi="Malgun Gothic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E563327"/>
    <w:multiLevelType w:val="hybridMultilevel"/>
    <w:tmpl w:val="EC7AA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986471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Malgun Gothic" w:eastAsia="Malgun Gothic" w:hAnsi="Malgun Gothic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1"/>
  </w:num>
  <w:num w:numId="2">
    <w:abstractNumId w:val="12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4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D3"/>
    <w:rsid w:val="00012E50"/>
    <w:rsid w:val="0002482E"/>
    <w:rsid w:val="000329AE"/>
    <w:rsid w:val="00050324"/>
    <w:rsid w:val="0005758F"/>
    <w:rsid w:val="000A0150"/>
    <w:rsid w:val="000A12B7"/>
    <w:rsid w:val="000E63C9"/>
    <w:rsid w:val="00130E9D"/>
    <w:rsid w:val="00150A6D"/>
    <w:rsid w:val="00185B35"/>
    <w:rsid w:val="001E76D1"/>
    <w:rsid w:val="001F2BC8"/>
    <w:rsid w:val="001F5F6B"/>
    <w:rsid w:val="00200D36"/>
    <w:rsid w:val="002367FD"/>
    <w:rsid w:val="00236D53"/>
    <w:rsid w:val="00240586"/>
    <w:rsid w:val="00243EBC"/>
    <w:rsid w:val="00246A35"/>
    <w:rsid w:val="00277E60"/>
    <w:rsid w:val="00284348"/>
    <w:rsid w:val="002F51F5"/>
    <w:rsid w:val="0030657B"/>
    <w:rsid w:val="00306C6E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3F4931"/>
    <w:rsid w:val="004110DE"/>
    <w:rsid w:val="00434D0A"/>
    <w:rsid w:val="0044085A"/>
    <w:rsid w:val="00473770"/>
    <w:rsid w:val="004B21A5"/>
    <w:rsid w:val="005037F0"/>
    <w:rsid w:val="00516A86"/>
    <w:rsid w:val="005275F6"/>
    <w:rsid w:val="00572102"/>
    <w:rsid w:val="005E7F8B"/>
    <w:rsid w:val="005F1BB0"/>
    <w:rsid w:val="00627B39"/>
    <w:rsid w:val="00636EA8"/>
    <w:rsid w:val="00656C4D"/>
    <w:rsid w:val="006E1093"/>
    <w:rsid w:val="006E5716"/>
    <w:rsid w:val="007302B3"/>
    <w:rsid w:val="00730733"/>
    <w:rsid w:val="00730E3A"/>
    <w:rsid w:val="00736AAF"/>
    <w:rsid w:val="00765B2A"/>
    <w:rsid w:val="00770B05"/>
    <w:rsid w:val="00783A34"/>
    <w:rsid w:val="007C525C"/>
    <w:rsid w:val="007C6B52"/>
    <w:rsid w:val="007D16C5"/>
    <w:rsid w:val="00860B41"/>
    <w:rsid w:val="00862FE4"/>
    <w:rsid w:val="0086389A"/>
    <w:rsid w:val="0087605E"/>
    <w:rsid w:val="008B1FEE"/>
    <w:rsid w:val="00900438"/>
    <w:rsid w:val="00903C32"/>
    <w:rsid w:val="00916B16"/>
    <w:rsid w:val="009173B9"/>
    <w:rsid w:val="0093335D"/>
    <w:rsid w:val="0093613E"/>
    <w:rsid w:val="00943026"/>
    <w:rsid w:val="0095374A"/>
    <w:rsid w:val="0096373D"/>
    <w:rsid w:val="00966B81"/>
    <w:rsid w:val="009801A4"/>
    <w:rsid w:val="009C7720"/>
    <w:rsid w:val="00A23AFA"/>
    <w:rsid w:val="00A31B3E"/>
    <w:rsid w:val="00A532F3"/>
    <w:rsid w:val="00A572B1"/>
    <w:rsid w:val="00A66FC4"/>
    <w:rsid w:val="00A8489E"/>
    <w:rsid w:val="00AB02A7"/>
    <w:rsid w:val="00AC29F3"/>
    <w:rsid w:val="00B231E5"/>
    <w:rsid w:val="00B26FF9"/>
    <w:rsid w:val="00B529D2"/>
    <w:rsid w:val="00BA5B4A"/>
    <w:rsid w:val="00C02B87"/>
    <w:rsid w:val="00C02F4E"/>
    <w:rsid w:val="00C2583D"/>
    <w:rsid w:val="00C4086D"/>
    <w:rsid w:val="00C433D9"/>
    <w:rsid w:val="00C9360B"/>
    <w:rsid w:val="00CA1896"/>
    <w:rsid w:val="00CB5B28"/>
    <w:rsid w:val="00CC5152"/>
    <w:rsid w:val="00CF5371"/>
    <w:rsid w:val="00D0323A"/>
    <w:rsid w:val="00D0559F"/>
    <w:rsid w:val="00D077E9"/>
    <w:rsid w:val="00D26AA2"/>
    <w:rsid w:val="00D42CB7"/>
    <w:rsid w:val="00D5413D"/>
    <w:rsid w:val="00D570A9"/>
    <w:rsid w:val="00D63D40"/>
    <w:rsid w:val="00D65E24"/>
    <w:rsid w:val="00D70D02"/>
    <w:rsid w:val="00D770C7"/>
    <w:rsid w:val="00D86945"/>
    <w:rsid w:val="00D90290"/>
    <w:rsid w:val="00DD152F"/>
    <w:rsid w:val="00DD3A59"/>
    <w:rsid w:val="00DE213F"/>
    <w:rsid w:val="00DF027C"/>
    <w:rsid w:val="00E00A32"/>
    <w:rsid w:val="00E020D8"/>
    <w:rsid w:val="00E03266"/>
    <w:rsid w:val="00E22ACD"/>
    <w:rsid w:val="00E620B0"/>
    <w:rsid w:val="00E661F2"/>
    <w:rsid w:val="00E81B40"/>
    <w:rsid w:val="00EC69FA"/>
    <w:rsid w:val="00EC76DB"/>
    <w:rsid w:val="00EF555B"/>
    <w:rsid w:val="00EF65AD"/>
    <w:rsid w:val="00F027BB"/>
    <w:rsid w:val="00F11DCF"/>
    <w:rsid w:val="00F162EA"/>
    <w:rsid w:val="00F238D3"/>
    <w:rsid w:val="00F52D27"/>
    <w:rsid w:val="00F83527"/>
    <w:rsid w:val="00FC1314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97EAD6"/>
  <w15:docId w15:val="{DB5EC61E-6453-4F2E-B659-E35A2139F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Batang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0586"/>
    <w:pPr>
      <w:spacing w:after="0"/>
    </w:pPr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586"/>
    <w:rPr>
      <w:rFonts w:ascii="Malgun Gothic" w:eastAsia="Malgun Gothic" w:hAnsi="Malgun Gothic" w:cs="Tahoma"/>
      <w:b/>
      <w:color w:val="082A75" w:themeColor="text2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240586"/>
    <w:rPr>
      <w:rFonts w:ascii="Malgun Gothic" w:eastAsia="Malgun Gothic" w:hAnsi="Malgun Gothic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240586"/>
    <w:rPr>
      <w:rFonts w:ascii="Malgun Gothic" w:eastAsia="Malgun Gothic" w:hAnsi="Malgun Gothic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240586"/>
    <w:rPr>
      <w:rFonts w:ascii="Malgun Gothic" w:eastAsia="Malgun Gothic" w:hAnsi="Malgun Gothic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240586"/>
  </w:style>
  <w:style w:type="character" w:customStyle="1" w:styleId="HeaderChar">
    <w:name w:val="Header Char"/>
    <w:basedOn w:val="DefaultParagraphFont"/>
    <w:link w:val="Header"/>
    <w:uiPriority w:val="8"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Footer">
    <w:name w:val="footer"/>
    <w:basedOn w:val="Normal"/>
    <w:link w:val="FooterChar"/>
    <w:uiPriority w:val="99"/>
    <w:unhideWhenUsed/>
    <w:rsid w:val="00240586"/>
  </w:style>
  <w:style w:type="character" w:customStyle="1" w:styleId="FooterChar">
    <w:name w:val="Footer Char"/>
    <w:basedOn w:val="DefaultParagraphFont"/>
    <w:link w:val="Footer"/>
    <w:uiPriority w:val="99"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customStyle="1" w:styleId="a">
    <w:name w:val="이름"/>
    <w:basedOn w:val="Normal"/>
    <w:uiPriority w:val="3"/>
    <w:qFormat/>
    <w:rsid w:val="00240586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240586"/>
    <w:rPr>
      <w:rFonts w:ascii="Malgun Gothic" w:eastAsia="Malgun Gothic" w:hAnsi="Malgun Gothic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240586"/>
    <w:rPr>
      <w:rFonts w:ascii="Malgun Gothic" w:eastAsia="Malgun Gothic" w:hAnsi="Malgun Gothic"/>
      <w:color w:val="808080"/>
    </w:rPr>
  </w:style>
  <w:style w:type="paragraph" w:customStyle="1" w:styleId="a0">
    <w:name w:val="내용"/>
    <w:basedOn w:val="Normal"/>
    <w:link w:val="a1"/>
    <w:qFormat/>
    <w:rsid w:val="00C9360B"/>
    <w:pPr>
      <w:spacing w:line="240" w:lineRule="auto"/>
    </w:pPr>
    <w:rPr>
      <w:b w:val="0"/>
    </w:rPr>
  </w:style>
  <w:style w:type="paragraph" w:customStyle="1" w:styleId="a2">
    <w:name w:val="강조 텍스트"/>
    <w:basedOn w:val="Normal"/>
    <w:link w:val="a3"/>
    <w:qFormat/>
    <w:rsid w:val="00240586"/>
  </w:style>
  <w:style w:type="character" w:customStyle="1" w:styleId="a1">
    <w:name w:val="콘텐츠 문자"/>
    <w:basedOn w:val="DefaultParagraphFont"/>
    <w:link w:val="a0"/>
    <w:rsid w:val="00C9360B"/>
    <w:rPr>
      <w:rFonts w:ascii="Malgun Gothic" w:eastAsia="Malgun Gothic" w:hAnsi="Malgun Gothic"/>
      <w:color w:val="082A75" w:themeColor="text2"/>
      <w:sz w:val="28"/>
      <w:szCs w:val="22"/>
    </w:rPr>
  </w:style>
  <w:style w:type="character" w:customStyle="1" w:styleId="a3">
    <w:name w:val="강조 텍스트 문자"/>
    <w:basedOn w:val="DefaultParagraphFont"/>
    <w:link w:val="a2"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character" w:styleId="Mention">
    <w:name w:val="Mention"/>
    <w:basedOn w:val="DefaultParagraphFont"/>
    <w:uiPriority w:val="99"/>
    <w:semiHidden/>
    <w:unhideWhenUsed/>
    <w:rsid w:val="00240586"/>
    <w:rPr>
      <w:rFonts w:ascii="Malgun Gothic" w:eastAsia="Malgun Gothic" w:hAnsi="Malgun Gothic"/>
      <w:color w:val="2B579A"/>
      <w:shd w:val="clear" w:color="auto" w:fill="E1DFDD"/>
    </w:rPr>
  </w:style>
  <w:style w:type="numbering" w:styleId="111111">
    <w:name w:val="Outline List 2"/>
    <w:basedOn w:val="NoList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NoList"/>
    <w:uiPriority w:val="99"/>
    <w:semiHidden/>
    <w:unhideWhenUsed/>
    <w:rsid w:val="00240586"/>
    <w:pPr>
      <w:numPr>
        <w:numId w:val="2"/>
      </w:numPr>
    </w:pPr>
  </w:style>
  <w:style w:type="character" w:styleId="HTMLCode">
    <w:name w:val="HTML Code"/>
    <w:basedOn w:val="DefaultParagraphFont"/>
    <w:uiPriority w:val="99"/>
    <w:semiHidden/>
    <w:unhideWhenUsed/>
    <w:rsid w:val="00240586"/>
    <w:rPr>
      <w:rFonts w:ascii="Malgun Gothic" w:eastAsia="Malgun Gothic" w:hAnsi="Malgun Gothic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240586"/>
    <w:rPr>
      <w:rFonts w:ascii="Malgun Gothic" w:eastAsia="Malgun Gothic" w:hAnsi="Malgun Gothic"/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40586"/>
    <w:rPr>
      <w:rFonts w:ascii="Malgun Gothic" w:eastAsia="Malgun Gothic" w:hAnsi="Malgun Gothic"/>
      <w:b/>
      <w:i/>
      <w:iCs/>
      <w:color w:val="082A75" w:themeColor="text2"/>
      <w:sz w:val="28"/>
      <w:szCs w:val="22"/>
    </w:rPr>
  </w:style>
  <w:style w:type="character" w:styleId="HTMLDefinition">
    <w:name w:val="HTML Definition"/>
    <w:basedOn w:val="DefaultParagraphFont"/>
    <w:uiPriority w:val="99"/>
    <w:semiHidden/>
    <w:unhideWhenUsed/>
    <w:rsid w:val="00240586"/>
    <w:rPr>
      <w:rFonts w:ascii="Malgun Gothic" w:eastAsia="Malgun Gothic" w:hAnsi="Malgun Gothic"/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240586"/>
    <w:rPr>
      <w:rFonts w:ascii="Malgun Gothic" w:eastAsia="Malgun Gothic" w:hAnsi="Malgun Gothic"/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240586"/>
    <w:rPr>
      <w:rFonts w:ascii="Malgun Gothic" w:eastAsia="Malgun Gothic" w:hAnsi="Malgun Gothic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240586"/>
    <w:rPr>
      <w:rFonts w:ascii="Malgun Gothic" w:eastAsia="Malgun Gothic" w:hAnsi="Malgun Gothic"/>
      <w:sz w:val="24"/>
      <w:szCs w:val="24"/>
    </w:rPr>
  </w:style>
  <w:style w:type="character" w:styleId="HTMLAcronym">
    <w:name w:val="HTML Acronym"/>
    <w:basedOn w:val="DefaultParagraphFont"/>
    <w:uiPriority w:val="99"/>
    <w:semiHidden/>
    <w:unhideWhenUsed/>
    <w:rsid w:val="00240586"/>
    <w:rPr>
      <w:rFonts w:ascii="Malgun Gothic" w:eastAsia="Malgun Gothic" w:hAnsi="Malgun Gothic"/>
    </w:rPr>
  </w:style>
  <w:style w:type="character" w:styleId="HTMLKeyboard">
    <w:name w:val="HTML Keyboard"/>
    <w:basedOn w:val="DefaultParagraphFont"/>
    <w:uiPriority w:val="99"/>
    <w:semiHidden/>
    <w:unhideWhenUsed/>
    <w:rsid w:val="00240586"/>
    <w:rPr>
      <w:rFonts w:ascii="Malgun Gothic" w:eastAsia="Malgun Gothic" w:hAnsi="Malgun Gothic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0586"/>
    <w:rPr>
      <w:rFonts w:ascii="Malgun Gothic" w:eastAsia="Malgun Gothic" w:hAnsi="Malgun Gothic"/>
      <w:b/>
      <w:color w:val="082A75" w:themeColor="text2"/>
      <w:sz w:val="20"/>
      <w:szCs w:val="20"/>
    </w:rPr>
  </w:style>
  <w:style w:type="paragraph" w:styleId="TOC1">
    <w:name w:val="toc 1"/>
    <w:basedOn w:val="Normal"/>
    <w:next w:val="Normal"/>
    <w:autoRedefine/>
    <w:uiPriority w:val="99"/>
    <w:semiHidden/>
    <w:unhideWhenUsed/>
    <w:rsid w:val="00240586"/>
    <w:pPr>
      <w:spacing w:after="100"/>
    </w:pPr>
  </w:style>
  <w:style w:type="paragraph" w:styleId="TOC2">
    <w:name w:val="toc 2"/>
    <w:basedOn w:val="Normal"/>
    <w:next w:val="Normal"/>
    <w:autoRedefine/>
    <w:uiPriority w:val="99"/>
    <w:semiHidden/>
    <w:unhideWhenUsed/>
    <w:rsid w:val="00240586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99"/>
    <w:semiHidden/>
    <w:unhideWhenUsed/>
    <w:rsid w:val="00240586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99"/>
    <w:semiHidden/>
    <w:unhideWhenUsed/>
    <w:rsid w:val="00240586"/>
    <w:pPr>
      <w:spacing w:after="100"/>
      <w:ind w:left="840"/>
    </w:pPr>
  </w:style>
  <w:style w:type="paragraph" w:styleId="TOC5">
    <w:name w:val="toc 5"/>
    <w:basedOn w:val="Normal"/>
    <w:next w:val="Normal"/>
    <w:autoRedefine/>
    <w:uiPriority w:val="99"/>
    <w:semiHidden/>
    <w:unhideWhenUsed/>
    <w:rsid w:val="00240586"/>
    <w:pPr>
      <w:spacing w:after="100"/>
      <w:ind w:left="1120"/>
    </w:pPr>
  </w:style>
  <w:style w:type="paragraph" w:styleId="TOC6">
    <w:name w:val="toc 6"/>
    <w:basedOn w:val="Normal"/>
    <w:next w:val="Normal"/>
    <w:autoRedefine/>
    <w:uiPriority w:val="99"/>
    <w:semiHidden/>
    <w:unhideWhenUsed/>
    <w:rsid w:val="00240586"/>
    <w:pPr>
      <w:spacing w:after="100"/>
      <w:ind w:left="1400"/>
    </w:pPr>
  </w:style>
  <w:style w:type="paragraph" w:styleId="TOC7">
    <w:name w:val="toc 7"/>
    <w:basedOn w:val="Normal"/>
    <w:next w:val="Normal"/>
    <w:autoRedefine/>
    <w:uiPriority w:val="99"/>
    <w:semiHidden/>
    <w:unhideWhenUsed/>
    <w:rsid w:val="00240586"/>
    <w:pPr>
      <w:spacing w:after="100"/>
      <w:ind w:left="1680"/>
    </w:pPr>
  </w:style>
  <w:style w:type="paragraph" w:styleId="TOC8">
    <w:name w:val="toc 8"/>
    <w:basedOn w:val="Normal"/>
    <w:next w:val="Normal"/>
    <w:autoRedefine/>
    <w:uiPriority w:val="99"/>
    <w:semiHidden/>
    <w:unhideWhenUsed/>
    <w:rsid w:val="00240586"/>
    <w:pPr>
      <w:spacing w:after="100"/>
      <w:ind w:left="1960"/>
    </w:pPr>
  </w:style>
  <w:style w:type="paragraph" w:styleId="TOC9">
    <w:name w:val="toc 9"/>
    <w:basedOn w:val="Normal"/>
    <w:next w:val="Normal"/>
    <w:autoRedefine/>
    <w:uiPriority w:val="99"/>
    <w:semiHidden/>
    <w:unhideWhenUsed/>
    <w:rsid w:val="00240586"/>
    <w:pPr>
      <w:spacing w:after="100"/>
      <w:ind w:left="22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240586"/>
    <w:rPr>
      <w:rFonts w:ascii="Malgun Gothic" w:eastAsia="Malgun Gothic" w:hAnsi="Malgun Gothic"/>
      <w:smallCaps/>
      <w:color w:val="3B33A2" w:themeColor="text1" w:themeTint="A5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240586"/>
    <w:rPr>
      <w:rFonts w:ascii="Malgun Gothic" w:eastAsia="Malgun Gothic" w:hAnsi="Malgun Gothic"/>
      <w:i/>
      <w:iCs/>
      <w:color w:val="2E287F" w:themeColor="text1" w:themeTint="BF"/>
    </w:rPr>
  </w:style>
  <w:style w:type="table" w:styleId="TableProfessional">
    <w:name w:val="Table Professional"/>
    <w:basedOn w:val="TableNormal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diumList1">
    <w:name w:val="Medium List 1"/>
    <w:basedOn w:val="TableNormal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MediumList1-Accent1">
    <w:name w:val="Medium List 1 Accent 1"/>
    <w:basedOn w:val="TableNormal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MediumList2">
    <w:name w:val="Medium List 2"/>
    <w:basedOn w:val="TableNormal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Grid1">
    <w:name w:val="Medium Grid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MediumGrid2">
    <w:name w:val="Medium Grid 2"/>
    <w:basedOn w:val="TableNormal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  <w:rsid w:val="00240586"/>
  </w:style>
  <w:style w:type="character" w:styleId="BookTitle">
    <w:name w:val="Book Title"/>
    <w:basedOn w:val="DefaultParagraphFont"/>
    <w:uiPriority w:val="33"/>
    <w:semiHidden/>
    <w:unhideWhenUsed/>
    <w:qFormat/>
    <w:rsid w:val="00240586"/>
    <w:rPr>
      <w:rFonts w:ascii="Malgun Gothic" w:eastAsia="Malgun Gothic" w:hAnsi="Malgun Gothic"/>
      <w:b/>
      <w:bCs/>
      <w:i/>
      <w:iCs/>
      <w:spacing w:val="5"/>
    </w:rPr>
  </w:style>
  <w:style w:type="character" w:styleId="Hashtag">
    <w:name w:val="Hashtag"/>
    <w:basedOn w:val="DefaultParagraphFont"/>
    <w:uiPriority w:val="99"/>
    <w:semiHidden/>
    <w:unhideWhenUsed/>
    <w:rsid w:val="00240586"/>
    <w:rPr>
      <w:rFonts w:ascii="Malgun Gothic" w:eastAsia="Malgun Gothic" w:hAnsi="Malgun Gothic"/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240586"/>
    <w:rPr>
      <w:rFonts w:ascii="Malgun Gothic" w:eastAsia="Malgun Gothic" w:hAnsi="Malgun Gothic" w:cstheme="majorBidi"/>
      <w:b/>
      <w:color w:val="082A75" w:themeColor="text2"/>
      <w:shd w:val="pct20" w:color="auto" w:fill="auto"/>
    </w:rPr>
  </w:style>
  <w:style w:type="table" w:styleId="TableElegant">
    <w:name w:val="Table Elegant"/>
    <w:basedOn w:val="TableNormal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uiPriority w:val="99"/>
    <w:semiHidden/>
    <w:unhideWhenUsed/>
    <w:rsid w:val="0024058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24058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24058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24058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240586"/>
    <w:pPr>
      <w:ind w:left="1800" w:hanging="360"/>
      <w:contextualSpacing/>
    </w:pPr>
  </w:style>
  <w:style w:type="table" w:styleId="TableList1">
    <w:name w:val="Table List 1"/>
    <w:basedOn w:val="TableNormal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Continue">
    <w:name w:val="List Continue"/>
    <w:basedOn w:val="Normal"/>
    <w:uiPriority w:val="99"/>
    <w:semiHidden/>
    <w:unhideWhenUsed/>
    <w:rsid w:val="0024058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24058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ListParagraph">
    <w:name w:val="List Paragraph"/>
    <w:basedOn w:val="Normal"/>
    <w:uiPriority w:val="34"/>
    <w:unhideWhenUsed/>
    <w:qFormat/>
    <w:rsid w:val="00240586"/>
    <w:pPr>
      <w:ind w:left="720"/>
      <w:contextualSpacing/>
    </w:pPr>
  </w:style>
  <w:style w:type="paragraph" w:styleId="ListNumber">
    <w:name w:val="List Number"/>
    <w:basedOn w:val="Normal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240586"/>
    <w:pPr>
      <w:numPr>
        <w:numId w:val="12"/>
      </w:numPr>
      <w:contextualSpacing/>
    </w:pPr>
  </w:style>
  <w:style w:type="table" w:styleId="TableClassic1">
    <w:name w:val="Table Classic 1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240586"/>
  </w:style>
  <w:style w:type="paragraph" w:styleId="MacroText">
    <w:name w:val="macro"/>
    <w:link w:val="MacroTextChar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algun Gothic" w:eastAsia="Malgun Gothic" w:hAnsi="Malgun Gothic"/>
      <w:b/>
      <w:color w:val="082A75" w:themeColor="text2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0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40586"/>
    <w:rPr>
      <w:rFonts w:ascii="Malgun Gothic" w:eastAsia="Malgun Gothic" w:hAnsi="Malgun Gothic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240586"/>
    <w:pPr>
      <w:ind w:left="280" w:hanging="280"/>
    </w:pPr>
  </w:style>
  <w:style w:type="paragraph" w:styleId="TOAHeading">
    <w:name w:val="toa heading"/>
    <w:basedOn w:val="Normal"/>
    <w:next w:val="Normal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240586"/>
    <w:rPr>
      <w:rFonts w:ascii="Malgun Gothic" w:eastAsia="Malgun Gothic" w:hAnsi="Malgun Gothic"/>
      <w:b/>
      <w:i/>
      <w:iCs/>
      <w:color w:val="2E287F" w:themeColor="text1" w:themeTint="BF"/>
      <w:sz w:val="28"/>
      <w:szCs w:val="22"/>
    </w:rPr>
  </w:style>
  <w:style w:type="character" w:styleId="Emphasis">
    <w:name w:val="Emphasis"/>
    <w:basedOn w:val="DefaultParagraphFont"/>
    <w:uiPriority w:val="2"/>
    <w:semiHidden/>
    <w:unhideWhenUsed/>
    <w:qFormat/>
    <w:rsid w:val="00240586"/>
    <w:rPr>
      <w:rFonts w:ascii="Malgun Gothic" w:eastAsia="Malgun Gothic" w:hAnsi="Malgun Gothic"/>
      <w:i/>
      <w:iCs/>
    </w:rPr>
  </w:style>
  <w:style w:type="table" w:styleId="ColorfulList">
    <w:name w:val="Colorful List"/>
    <w:basedOn w:val="TableNormal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TableColorful1">
    <w:name w:val="Table Colorful 1"/>
    <w:basedOn w:val="TableNormal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rfulShading">
    <w:name w:val="Colorful Shading"/>
    <w:basedOn w:val="TableNormal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ColorfulGrid">
    <w:name w:val="Colorful Grid"/>
    <w:basedOn w:val="TableNormal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0586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0586"/>
    <w:rPr>
      <w:rFonts w:ascii="Malgun Gothic" w:eastAsia="Malgun Gothic" w:hAnsi="Malgun Gothic"/>
      <w:b/>
      <w:bCs/>
      <w:color w:val="082A75" w:themeColor="text2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240586"/>
    <w:rPr>
      <w:rFonts w:ascii="Malgun Gothic" w:eastAsia="Malgun Gothic" w:hAnsi="Malgun Gothic"/>
      <w:sz w:val="16"/>
      <w:szCs w:val="16"/>
    </w:rPr>
  </w:style>
  <w:style w:type="paragraph" w:styleId="EnvelopeAddress">
    <w:name w:val="envelope address"/>
    <w:basedOn w:val="Normal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BlockText">
    <w:name w:val="Block Text"/>
    <w:basedOn w:val="Normal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40586"/>
    <w:rPr>
      <w:rFonts w:ascii="Malgun Gothic" w:eastAsia="Malgun Gothic" w:hAnsi="Malgun Gothic"/>
      <w:b/>
      <w:color w:val="082A75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5"/>
    <w:semiHidden/>
    <w:rsid w:val="00240586"/>
    <w:rPr>
      <w:rFonts w:ascii="Malgun Gothic" w:eastAsia="Malgun Gothic" w:hAnsi="Malgun Gothic" w:cstheme="majorBidi"/>
      <w:b/>
      <w:color w:val="012639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1"/>
    <w:semiHidden/>
    <w:rsid w:val="00240586"/>
    <w:rPr>
      <w:rFonts w:ascii="Malgun Gothic" w:eastAsia="Malgun Gothic" w:hAnsi="Malgun Gothic" w:cstheme="majorBidi"/>
      <w:b/>
      <w:i/>
      <w:iCs/>
      <w:color w:val="013A57" w:themeColor="accent1" w:themeShade="BF"/>
      <w:sz w:val="28"/>
      <w:szCs w:val="22"/>
    </w:rPr>
  </w:style>
  <w:style w:type="character" w:customStyle="1" w:styleId="Heading5Char">
    <w:name w:val="Heading 5 Char"/>
    <w:basedOn w:val="DefaultParagraphFont"/>
    <w:link w:val="Heading5"/>
    <w:uiPriority w:val="1"/>
    <w:semiHidden/>
    <w:rsid w:val="00240586"/>
    <w:rPr>
      <w:rFonts w:ascii="Malgun Gothic" w:eastAsia="Malgun Gothic" w:hAnsi="Malgun Gothic" w:cstheme="majorBidi"/>
      <w:b/>
      <w:color w:val="013A57" w:themeColor="accent1" w:themeShade="BF"/>
      <w:sz w:val="28"/>
      <w:szCs w:val="22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240586"/>
    <w:rPr>
      <w:rFonts w:ascii="Malgun Gothic" w:eastAsia="Malgun Gothic" w:hAnsi="Malgun Gothic" w:cstheme="majorBidi"/>
      <w:b/>
      <w:color w:val="012639" w:themeColor="accent1" w:themeShade="7F"/>
      <w:sz w:val="28"/>
      <w:szCs w:val="22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240586"/>
    <w:rPr>
      <w:rFonts w:ascii="Malgun Gothic" w:eastAsia="Malgun Gothic" w:hAnsi="Malgun Gothic" w:cstheme="majorBidi"/>
      <w:b/>
      <w:i/>
      <w:iCs/>
      <w:color w:val="012639" w:themeColor="accent1" w:themeShade="7F"/>
      <w:sz w:val="28"/>
      <w:szCs w:val="22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240586"/>
    <w:rPr>
      <w:rFonts w:ascii="Malgun Gothic" w:eastAsia="Malgun Gothic" w:hAnsi="Malgun Gothic" w:cstheme="majorBidi"/>
      <w:b/>
      <w:color w:val="221D5D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240586"/>
    <w:rPr>
      <w:rFonts w:ascii="Malgun Gothic" w:eastAsia="Malgun Gothic" w:hAnsi="Malgun Gothic" w:cstheme="majorBidi"/>
      <w:b/>
      <w:i/>
      <w:iCs/>
      <w:color w:val="221D5D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240586"/>
    <w:pPr>
      <w:numPr>
        <w:numId w:val="13"/>
      </w:numPr>
    </w:pPr>
  </w:style>
  <w:style w:type="table" w:styleId="PlainTable1">
    <w:name w:val="Plain Table 1"/>
    <w:basedOn w:val="TableNormal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Spacing">
    <w:name w:val="No Spacing"/>
    <w:uiPriority w:val="99"/>
    <w:semiHidden/>
    <w:unhideWhenUsed/>
    <w:rsid w:val="00240586"/>
    <w:pPr>
      <w:spacing w:after="0" w:line="240" w:lineRule="auto"/>
    </w:pPr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40586"/>
  </w:style>
  <w:style w:type="character" w:customStyle="1" w:styleId="DateChar">
    <w:name w:val="Date Char"/>
    <w:basedOn w:val="DefaultParagraphFont"/>
    <w:link w:val="Date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240586"/>
    <w:rPr>
      <w:rFonts w:ascii="Malgun Gothic" w:eastAsia="Malgun Gothic" w:hAnsi="Malgun Gothic"/>
      <w:b/>
      <w:bCs/>
      <w:smallCaps/>
      <w:color w:val="024F75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240586"/>
    <w:rPr>
      <w:rFonts w:ascii="Malgun Gothic" w:eastAsia="Malgun Gothic" w:hAnsi="Malgun Gothic"/>
      <w:b/>
      <w:i/>
      <w:iCs/>
      <w:color w:val="024F75" w:themeColor="accent1"/>
      <w:sz w:val="28"/>
      <w:szCs w:val="22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240586"/>
    <w:rPr>
      <w:rFonts w:ascii="Malgun Gothic" w:eastAsia="Malgun Gothic" w:hAnsi="Malgun Gothic"/>
      <w:i/>
      <w:iCs/>
      <w:color w:val="024F75" w:themeColor="accent1"/>
    </w:rPr>
  </w:style>
  <w:style w:type="paragraph" w:styleId="NormalWeb">
    <w:name w:val="Normal (Web)"/>
    <w:basedOn w:val="Normal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SmartHyperlink">
    <w:name w:val="Smart Hyperlink"/>
    <w:basedOn w:val="DefaultParagraphFont"/>
    <w:uiPriority w:val="99"/>
    <w:semiHidden/>
    <w:unhideWhenUsed/>
    <w:rsid w:val="00240586"/>
    <w:rPr>
      <w:rFonts w:ascii="Malgun Gothic" w:eastAsia="Malgun Gothic" w:hAnsi="Malgun Gothic"/>
      <w:u w:val="dotted"/>
    </w:rPr>
  </w:style>
  <w:style w:type="character" w:styleId="UnresolvedMention">
    <w:name w:val="Unresolved Mention"/>
    <w:basedOn w:val="DefaultParagraphFont"/>
    <w:uiPriority w:val="99"/>
    <w:semiHidden/>
    <w:unhideWhenUsed/>
    <w:rsid w:val="00240586"/>
    <w:rPr>
      <w:rFonts w:ascii="Malgun Gothic" w:eastAsia="Malgun Gothic" w:hAnsi="Malgun Gothic"/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99"/>
    <w:semiHidden/>
    <w:unhideWhenUsed/>
    <w:rsid w:val="0024058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24058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240586"/>
    <w:rPr>
      <w:rFonts w:ascii="Malgun Gothic" w:eastAsia="Malgun Gothic" w:hAnsi="Malgun Gothic"/>
      <w:b/>
      <w:color w:val="082A75" w:themeColor="text2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4058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240586"/>
    <w:rPr>
      <w:rFonts w:ascii="Malgun Gothic" w:eastAsia="Malgun Gothic" w:hAnsi="Malgun Gothic"/>
      <w:b/>
      <w:color w:val="082A75" w:themeColor="text2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240586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240586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NormalIndent">
    <w:name w:val="Normal Indent"/>
    <w:basedOn w:val="Normal"/>
    <w:uiPriority w:val="99"/>
    <w:semiHidden/>
    <w:unhideWhenUsed/>
    <w:rsid w:val="0024058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240586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table" w:styleId="TableContemporary">
    <w:name w:val="Table Contemporary"/>
    <w:basedOn w:val="TableNormal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ghtList">
    <w:name w:val="Light List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LightList-Accent1">
    <w:name w:val="Light List Accent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LightShading">
    <w:name w:val="Light Shading"/>
    <w:basedOn w:val="TableNormal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LightShading-Accent1">
    <w:name w:val="Light Shading Accent 1"/>
    <w:basedOn w:val="TableNormal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LightGrid">
    <w:name w:val="Light Grid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LightGrid-Accent1">
    <w:name w:val="Light Grid Accent 1"/>
    <w:basedOn w:val="TableNormal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DarkList">
    <w:name w:val="Dark List"/>
    <w:basedOn w:val="TableNormal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ListTable1Light">
    <w:name w:val="List Table 1 Light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ListTable2">
    <w:name w:val="List Table 2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ListTable3">
    <w:name w:val="List Table 3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ListTable5Dark">
    <w:name w:val="List Table 5 Dark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240586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24058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table" w:styleId="TableColumns1">
    <w:name w:val="Table Columns 1"/>
    <w:basedOn w:val="TableNormal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har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table" w:styleId="TableSimple1">
    <w:name w:val="Table Simple 1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240586"/>
    <w:rPr>
      <w:rFonts w:cstheme="majorBidi"/>
      <w:bCs/>
    </w:rPr>
  </w:style>
  <w:style w:type="paragraph" w:styleId="PlainText">
    <w:name w:val="Plain Text"/>
    <w:basedOn w:val="Normal"/>
    <w:link w:val="PlainTextChar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1"/>
      <w:szCs w:val="21"/>
    </w:rPr>
  </w:style>
  <w:style w:type="paragraph" w:styleId="Closing">
    <w:name w:val="Closing"/>
    <w:basedOn w:val="Normal"/>
    <w:link w:val="ClosingChar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240586"/>
    <w:rPr>
      <w:rFonts w:ascii="Malgun Gothic" w:eastAsia="Malgun Gothic" w:hAnsi="Malgun Gothic"/>
      <w:b/>
      <w:color w:val="082A75" w:themeColor="text2"/>
      <w:sz w:val="28"/>
      <w:szCs w:val="22"/>
    </w:rPr>
  </w:style>
  <w:style w:type="table" w:styleId="TableGrid1">
    <w:name w:val="Table Grid 1"/>
    <w:basedOn w:val="TableNormal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GridTable3">
    <w:name w:val="Grid Table 3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GridTable5Dark">
    <w:name w:val="Grid Table 5 Dark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TableWeb1">
    <w:name w:val="Table Web 1"/>
    <w:basedOn w:val="TableNormal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otnoteReference">
    <w:name w:val="footnote reference"/>
    <w:basedOn w:val="DefaultParagraphFont"/>
    <w:uiPriority w:val="99"/>
    <w:semiHidden/>
    <w:unhideWhenUsed/>
    <w:rsid w:val="00240586"/>
    <w:rPr>
      <w:rFonts w:ascii="Malgun Gothic" w:eastAsia="Malgun Gothic" w:hAnsi="Malgun Gothic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0586"/>
    <w:rPr>
      <w:rFonts w:ascii="Malgun Gothic" w:eastAsia="Malgun Gothic" w:hAnsi="Malgun Gothic"/>
      <w:b/>
      <w:color w:val="082A75" w:themeColor="text2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240586"/>
    <w:rPr>
      <w:rFonts w:ascii="Malgun Gothic" w:eastAsia="Malgun Gothic" w:hAnsi="Malgun Gothic"/>
    </w:rPr>
  </w:style>
  <w:style w:type="table" w:styleId="Table3Deffects1">
    <w:name w:val="Table 3D effects 1"/>
    <w:basedOn w:val="TableNormal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"/>
    <w:semiHidden/>
    <w:unhideWhenUsed/>
    <w:qFormat/>
    <w:rsid w:val="00240586"/>
    <w:rPr>
      <w:rFonts w:ascii="Malgun Gothic" w:eastAsia="Malgun Gothic" w:hAnsi="Malgun Gothic"/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40586"/>
    <w:rPr>
      <w:rFonts w:ascii="Malgun Gothic" w:eastAsia="Malgun Gothic" w:hAnsi="Malgun Gothic"/>
      <w:color w:val="3592CF" w:themeColor="followedHyperlink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240586"/>
    <w:rPr>
      <w:rFonts w:ascii="Malgun Gothic" w:eastAsia="Malgun Gothic" w:hAnsi="Malgun Gothic"/>
      <w:color w:val="3592C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40586"/>
    <w:rPr>
      <w:rFonts w:ascii="Malgun Gothic" w:eastAsia="Malgun Gothic" w:hAnsi="Malgun Gothic"/>
    </w:rPr>
  </w:style>
  <w:style w:type="paragraph" w:styleId="Caption">
    <w:name w:val="caption"/>
    <w:basedOn w:val="Normal"/>
    <w:next w:val="Normal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  <w:style w:type="character" w:customStyle="1" w:styleId="apple-converted-space">
    <w:name w:val="apple-converted-space"/>
    <w:basedOn w:val="DefaultParagraphFont"/>
    <w:rsid w:val="00DD3A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6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eji\AppData\Local\Microsoft\Office\16.0\DTS\ko-KR%7b02CF3CDC-9818-48F5-87EE-1510D8C52BAB%7d\%7bE6277148-D8BB-4FEE-9967-97756295F5FD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61D1442DF39455C921FAF0707965D4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9632BA4-741B-4990-801E-8299BC9C87F4}"/>
      </w:docPartPr>
      <w:docPartBody>
        <w:p w:rsidR="002540B8" w:rsidRDefault="002540B8">
          <w:pPr>
            <w:pStyle w:val="161D1442DF39455C921FAF0707965D4C"/>
          </w:pPr>
          <w:r w:rsidRPr="00D86945">
            <w:rPr>
              <w:rStyle w:val="SubtitleChar"/>
              <w:b/>
              <w:lang w:val="ko-KR" w:bidi="ko-KR"/>
            </w:rPr>
            <w:fldChar w:fldCharType="begin"/>
          </w:r>
          <w:r w:rsidRPr="00D86945">
            <w:rPr>
              <w:rStyle w:val="Subtitle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SubtitleChar"/>
              <w:b/>
              <w:lang w:val="ko-KR" w:bidi="ko-KR"/>
            </w:rPr>
            <w:fldChar w:fldCharType="separate"/>
          </w:r>
          <w:r>
            <w:rPr>
              <w:rStyle w:val="SubtitleChar"/>
              <w:lang w:val="ko-KR" w:bidi="ko-KR"/>
            </w:rPr>
            <w:t>6</w:t>
          </w:r>
          <w:r>
            <w:rPr>
              <w:rStyle w:val="SubtitleChar"/>
              <w:lang w:val="ko-KR" w:bidi="ko-KR"/>
            </w:rPr>
            <w:t>월</w:t>
          </w:r>
          <w:r>
            <w:rPr>
              <w:rStyle w:val="SubtitleChar"/>
              <w:lang w:val="ko-KR" w:bidi="ko-KR"/>
            </w:rPr>
            <w:t xml:space="preserve"> 5</w:t>
          </w:r>
          <w:r w:rsidRPr="00D86945">
            <w:rPr>
              <w:rStyle w:val="SubtitleChar"/>
              <w:b/>
              <w:lang w:val="ko-KR" w:bidi="ko-KR"/>
            </w:rPr>
            <w:fldChar w:fldCharType="end"/>
          </w:r>
        </w:p>
      </w:docPartBody>
    </w:docPart>
    <w:docPart>
      <w:docPartPr>
        <w:name w:val="DCF93553293E4A868C99802A79A7635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AF516F2-B821-40EA-BFFB-916DE1F42953}"/>
      </w:docPartPr>
      <w:docPartBody>
        <w:p w:rsidR="002540B8" w:rsidRDefault="002540B8">
          <w:pPr>
            <w:pStyle w:val="DCF93553293E4A868C99802A79A7635A"/>
          </w:pPr>
          <w:r w:rsidRPr="00240586">
            <w:rPr>
              <w:rFonts w:hint="eastAsia"/>
              <w:lang w:val="ko-KR" w:bidi="ko-KR"/>
            </w:rPr>
            <w:t>회사</w:t>
          </w:r>
          <w:r w:rsidRPr="00240586">
            <w:rPr>
              <w:rFonts w:hint="eastAsia"/>
              <w:lang w:val="ko-KR" w:bidi="ko-KR"/>
            </w:rPr>
            <w:t xml:space="preserve"> </w:t>
          </w:r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  <w:docPart>
      <w:docPartPr>
        <w:name w:val="B35B8F03607D40F286D35658FD9CC29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959CBBF-AE22-45E2-9C85-34A0C2FDE5F1}"/>
      </w:docPartPr>
      <w:docPartBody>
        <w:p w:rsidR="002540B8" w:rsidRDefault="002540B8">
          <w:pPr>
            <w:pStyle w:val="B35B8F03607D40F286D35658FD9CC297"/>
          </w:pPr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  <w:docPart>
      <w:docPartPr>
        <w:name w:val="1039FDCD32954953A4AD988F2D7B18C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41868B4-1F9D-43AD-9265-C8BA5F6282BC}"/>
      </w:docPartPr>
      <w:docPartBody>
        <w:p w:rsidR="002540B8" w:rsidRDefault="002540B8">
          <w:pPr>
            <w:pStyle w:val="1039FDCD32954953A4AD988F2D7B18C7"/>
          </w:pPr>
          <w:r w:rsidRPr="00240586">
            <w:rPr>
              <w:rFonts w:hint="eastAsia"/>
              <w:lang w:val="ko-KR" w:bidi="ko-KR"/>
            </w:rPr>
            <w:t>여기에</w:t>
          </w:r>
          <w:r w:rsidRPr="00240586">
            <w:rPr>
              <w:rFonts w:hint="eastAsia"/>
              <w:lang w:val="ko-KR" w:bidi="ko-KR"/>
            </w:rPr>
            <w:t xml:space="preserve"> </w:t>
          </w:r>
          <w:r w:rsidRPr="00240586">
            <w:rPr>
              <w:rFonts w:hint="eastAsia"/>
              <w:lang w:val="ko-KR" w:bidi="ko-KR"/>
            </w:rPr>
            <w:t>부제목</w:t>
          </w:r>
          <w:r w:rsidRPr="00240586">
            <w:rPr>
              <w:rFonts w:hint="eastAsia"/>
              <w:lang w:val="ko-KR" w:bidi="ko-KR"/>
            </w:rPr>
            <w:t xml:space="preserve"> </w:t>
          </w:r>
          <w:r w:rsidRPr="00240586">
            <w:rPr>
              <w:rFonts w:hint="eastAsia"/>
              <w:lang w:val="ko-KR" w:bidi="ko-KR"/>
            </w:rPr>
            <w:t>텍스트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B8"/>
    <w:rsid w:val="002540B8"/>
    <w:rsid w:val="00803E73"/>
    <w:rsid w:val="00D5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kern w:val="0"/>
      <w:sz w:val="32"/>
    </w:rPr>
  </w:style>
  <w:style w:type="paragraph" w:customStyle="1" w:styleId="161D1442DF39455C921FAF0707965D4C">
    <w:name w:val="161D1442DF39455C921FAF0707965D4C"/>
    <w:pPr>
      <w:widowControl w:val="0"/>
      <w:wordWrap w:val="0"/>
      <w:autoSpaceDE w:val="0"/>
      <w:autoSpaceDN w:val="0"/>
    </w:pPr>
  </w:style>
  <w:style w:type="paragraph" w:customStyle="1" w:styleId="DCF93553293E4A868C99802A79A7635A">
    <w:name w:val="DCF93553293E4A868C99802A79A7635A"/>
    <w:pPr>
      <w:widowControl w:val="0"/>
      <w:wordWrap w:val="0"/>
      <w:autoSpaceDE w:val="0"/>
      <w:autoSpaceDN w:val="0"/>
    </w:pPr>
  </w:style>
  <w:style w:type="paragraph" w:customStyle="1" w:styleId="B35B8F03607D40F286D35658FD9CC297">
    <w:name w:val="B35B8F03607D40F286D35658FD9CC297"/>
    <w:pPr>
      <w:widowControl w:val="0"/>
      <w:wordWrap w:val="0"/>
      <w:autoSpaceDE w:val="0"/>
      <w:autoSpaceDN w:val="0"/>
    </w:pPr>
  </w:style>
  <w:style w:type="paragraph" w:customStyle="1" w:styleId="1039FDCD32954953A4AD988F2D7B18C7">
    <w:name w:val="1039FDCD32954953A4AD988F2D7B18C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변현정, 이예진, 이재원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C:\Users\yaeji\AppData\Local\Microsoft\Office\16.0\DTS\ko-KR{02CF3CDC-9818-48F5-87EE-1510D8C52BAB}\{E6277148-D8BB-4FEE-9967-97756295F5FD}tf16392850_win32.dotx</Template>
  <TotalTime>35</TotalTime>
  <Pages>15</Pages>
  <Words>699</Words>
  <Characters>3989</Characters>
  <Application>Microsoft Office Word</Application>
  <DocSecurity>0</DocSecurity>
  <Lines>33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이예진</dc:creator>
  <cp:keywords/>
  <cp:lastModifiedBy>byunhyunjung15@gmail.com</cp:lastModifiedBy>
  <cp:revision>39</cp:revision>
  <cp:lastPrinted>2006-08-01T17:47:00Z</cp:lastPrinted>
  <dcterms:created xsi:type="dcterms:W3CDTF">2021-06-05T08:36:00Z</dcterms:created>
  <dcterms:modified xsi:type="dcterms:W3CDTF">2021-06-05T12:32:00Z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